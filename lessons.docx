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FAD60" w14:textId="2BE7702F" w:rsidR="006D3A72" w:rsidRDefault="00AF122A" w:rsidP="00A537D1">
      <w:pPr>
        <w:pStyle w:val="Image"/>
        <w:jc w:val="left"/>
        <w:rPr>
          <w:b/>
          <w:bCs/>
          <w:lang w:val="en-IN"/>
        </w:rPr>
      </w:pPr>
      <w:r>
        <w:rPr>
          <w:b/>
          <w:bCs/>
          <w:lang w:val="en-IN"/>
        </w:rPr>
        <w:t>1)</w:t>
      </w:r>
      <w:r w:rsidRPr="00AF122A">
        <w:rPr>
          <w:b/>
          <w:bCs/>
          <w:lang w:val="en-IN"/>
        </w:rPr>
        <w:t xml:space="preserve">interactive </w:t>
      </w:r>
      <w:proofErr w:type="gramStart"/>
      <w:r w:rsidRPr="00AF122A">
        <w:rPr>
          <w:b/>
          <w:bCs/>
          <w:lang w:val="en-IN"/>
        </w:rPr>
        <w:t>lessons :</w:t>
      </w:r>
      <w:proofErr w:type="gramEnd"/>
      <w:r w:rsidRPr="00AF122A">
        <w:rPr>
          <w:b/>
          <w:bCs/>
          <w:lang w:val="en-IN"/>
        </w:rPr>
        <w:t xml:space="preserve"> 10</w:t>
      </w:r>
    </w:p>
    <w:p w14:paraId="48A36978" w14:textId="77777777" w:rsidR="00AF122A" w:rsidRDefault="00AF122A" w:rsidP="00A537D1">
      <w:pPr>
        <w:pStyle w:val="Image"/>
        <w:jc w:val="left"/>
        <w:rPr>
          <w:b/>
          <w:bCs/>
          <w:lang w:val="en-IN"/>
        </w:rPr>
      </w:pPr>
    </w:p>
    <w:p w14:paraId="57A28155" w14:textId="77777777" w:rsidR="009D759B" w:rsidRPr="00EE0250" w:rsidRDefault="009D759B" w:rsidP="009D759B">
      <w:pPr>
        <w:rPr>
          <w:b/>
          <w:bCs/>
        </w:rPr>
      </w:pPr>
      <w:r w:rsidRPr="00EE0250">
        <w:rPr>
          <w:b/>
          <w:bCs/>
        </w:rPr>
        <w:t>#Climate Changing</w:t>
      </w:r>
    </w:p>
    <w:p w14:paraId="10488D46" w14:textId="77777777" w:rsidR="009D759B" w:rsidRDefault="009D759B" w:rsidP="009D759B"/>
    <w:p w14:paraId="4A605F6A" w14:textId="77777777" w:rsidR="009D759B" w:rsidRPr="00EE0250" w:rsidRDefault="009D759B" w:rsidP="009D759B">
      <w:pPr>
        <w:rPr>
          <w:b/>
          <w:bCs/>
        </w:rPr>
      </w:pPr>
      <w:r w:rsidRPr="00EE0250">
        <w:rPr>
          <w:b/>
          <w:bCs/>
        </w:rPr>
        <w:t>*DEFINATION:</w:t>
      </w:r>
    </w:p>
    <w:p w14:paraId="6E394D0E" w14:textId="77777777" w:rsidR="009D759B" w:rsidRDefault="009D759B" w:rsidP="009D759B">
      <w:r>
        <w:t xml:space="preserve">       Climate change means a big and long-term change in the Earth’s weather and temperature. It doesn’t just mean one hot day — it means the planet’s average temperature is slowly increasing over many years. This is called global warming.</w:t>
      </w:r>
    </w:p>
    <w:p w14:paraId="274E1357" w14:textId="77777777" w:rsidR="009D759B" w:rsidRDefault="009D759B" w:rsidP="009D759B"/>
    <w:p w14:paraId="7948B0D1" w14:textId="77777777" w:rsidR="009D759B" w:rsidRDefault="009D759B" w:rsidP="009D759B">
      <w:r>
        <w:t>*</w:t>
      </w:r>
      <w:r w:rsidRPr="00EE0250">
        <w:rPr>
          <w:b/>
          <w:bCs/>
        </w:rPr>
        <w:t>REASON</w:t>
      </w:r>
      <w:r>
        <w:t>:</w:t>
      </w:r>
    </w:p>
    <w:p w14:paraId="74B43550" w14:textId="77777777" w:rsidR="009D759B" w:rsidRDefault="009D759B" w:rsidP="009D759B">
      <w:r>
        <w:t xml:space="preserve">       The main reason is the increase of greenhouse gases in the atmosphere.</w:t>
      </w:r>
    </w:p>
    <w:p w14:paraId="406E33C6" w14:textId="77777777" w:rsidR="009D759B" w:rsidRDefault="009D759B" w:rsidP="009D759B">
      <w:r>
        <w:t xml:space="preserve">       -Main sources of gas:   </w:t>
      </w:r>
    </w:p>
    <w:p w14:paraId="5EC51A8E" w14:textId="77777777" w:rsidR="009D759B" w:rsidRDefault="009D759B" w:rsidP="009D759B">
      <w:r>
        <w:t xml:space="preserve">           Burning coal, petrol, and diesel for electricity and transport</w:t>
      </w:r>
    </w:p>
    <w:p w14:paraId="4A989B71" w14:textId="77777777" w:rsidR="009D759B" w:rsidRDefault="009D759B" w:rsidP="009D759B">
      <w:r>
        <w:t xml:space="preserve">           down trees (deforestation)</w:t>
      </w:r>
    </w:p>
    <w:p w14:paraId="5B90206E" w14:textId="77777777" w:rsidR="009D759B" w:rsidRDefault="009D759B" w:rsidP="009D759B">
      <w:r>
        <w:t xml:space="preserve">           Factories and industries</w:t>
      </w:r>
    </w:p>
    <w:p w14:paraId="7E11CA6C" w14:textId="77777777" w:rsidR="009D759B" w:rsidRDefault="009D759B" w:rsidP="009D759B">
      <w:r>
        <w:t xml:space="preserve">      -for examples:</w:t>
      </w:r>
    </w:p>
    <w:p w14:paraId="0B8F8A2C" w14:textId="77777777" w:rsidR="009D759B" w:rsidRDefault="009D759B" w:rsidP="009D759B">
      <w:r>
        <w:t xml:space="preserve">           Carbon dioxide (CO₂)</w:t>
      </w:r>
    </w:p>
    <w:p w14:paraId="1CB4740E" w14:textId="77777777" w:rsidR="009D759B" w:rsidRDefault="009D759B" w:rsidP="009D759B">
      <w:r>
        <w:t xml:space="preserve">           Methane (CH₄)</w:t>
      </w:r>
    </w:p>
    <w:p w14:paraId="51D50E28" w14:textId="77777777" w:rsidR="009D759B" w:rsidRDefault="009D759B" w:rsidP="009D759B">
      <w:r>
        <w:t xml:space="preserve">           Nitrous oxide (N₂O)</w:t>
      </w:r>
    </w:p>
    <w:p w14:paraId="758D02E6" w14:textId="77777777" w:rsidR="009D759B" w:rsidRPr="00EE0250" w:rsidRDefault="009D759B" w:rsidP="009D759B">
      <w:pPr>
        <w:rPr>
          <w:b/>
          <w:bCs/>
        </w:rPr>
      </w:pPr>
    </w:p>
    <w:p w14:paraId="3DB520C0" w14:textId="77777777" w:rsidR="009D759B" w:rsidRPr="00EE0250" w:rsidRDefault="009D759B" w:rsidP="009D759B">
      <w:pPr>
        <w:rPr>
          <w:b/>
          <w:bCs/>
        </w:rPr>
      </w:pPr>
      <w:r w:rsidRPr="00EE0250">
        <w:rPr>
          <w:b/>
          <w:bCs/>
        </w:rPr>
        <w:t>*Effects of Climate Change:</w:t>
      </w:r>
    </w:p>
    <w:p w14:paraId="68B62E81" w14:textId="77777777" w:rsidR="009D759B" w:rsidRDefault="009D759B" w:rsidP="009D759B">
      <w:r>
        <w:t xml:space="preserve">       -Ice in the Arctic and Antarctica is melting</w:t>
      </w:r>
    </w:p>
    <w:p w14:paraId="3022F304" w14:textId="77777777" w:rsidR="009D759B" w:rsidRDefault="009D759B" w:rsidP="009D759B">
      <w:r>
        <w:t xml:space="preserve">       -Sea levels are rising, which can flood coastal areas</w:t>
      </w:r>
    </w:p>
    <w:p w14:paraId="0C17ADA1" w14:textId="4252E2EC" w:rsidR="00AF122A" w:rsidRPr="00E222AF" w:rsidRDefault="009D759B" w:rsidP="00E222AF">
      <w:r>
        <w:t xml:space="preserve">       -There are more heatwaves, droughts, and floods</w:t>
      </w:r>
    </w:p>
    <w:p w14:paraId="5CC8928D" w14:textId="77777777" w:rsidR="00FD545E" w:rsidRDefault="00FD545E" w:rsidP="00FD545E"/>
    <w:p w14:paraId="15AB0909" w14:textId="77777777" w:rsidR="00FD545E" w:rsidRPr="00EE0250" w:rsidRDefault="00FD545E" w:rsidP="00FD545E">
      <w:pPr>
        <w:rPr>
          <w:b/>
          <w:bCs/>
        </w:rPr>
      </w:pPr>
      <w:r w:rsidRPr="00EE0250">
        <w:rPr>
          <w:b/>
          <w:bCs/>
        </w:rPr>
        <w:t>*How Can We Stop Climate Change:</w:t>
      </w:r>
    </w:p>
    <w:p w14:paraId="5D8661A1" w14:textId="77777777" w:rsidR="00FD545E" w:rsidRDefault="00FD545E" w:rsidP="00FD545E">
      <w:r>
        <w:t xml:space="preserve">        -Use less electricity — turn off lights when not needed</w:t>
      </w:r>
    </w:p>
    <w:p w14:paraId="075C42A5" w14:textId="77777777" w:rsidR="00FD545E" w:rsidRDefault="00FD545E" w:rsidP="00FD545E">
      <w:r>
        <w:lastRenderedPageBreak/>
        <w:t xml:space="preserve">        -Plant trees — they absorb carbon dioxide</w:t>
      </w:r>
    </w:p>
    <w:p w14:paraId="79756FA8" w14:textId="77777777" w:rsidR="00FD545E" w:rsidRDefault="00FD545E" w:rsidP="00FD545E">
      <w:r>
        <w:t xml:space="preserve">        -Use public transport or cycle/walk</w:t>
      </w:r>
    </w:p>
    <w:p w14:paraId="29497752" w14:textId="77777777" w:rsidR="00FD545E" w:rsidRDefault="00FD545E" w:rsidP="00FD545E">
      <w:r>
        <w:t xml:space="preserve">        -Reduce plastic and waste</w:t>
      </w:r>
    </w:p>
    <w:p w14:paraId="02733EDD" w14:textId="77777777" w:rsidR="00FD545E" w:rsidRDefault="00FD545E" w:rsidP="00FD545E">
      <w:r>
        <w:t xml:space="preserve">        -Use renewable energy like solar and wind</w:t>
      </w:r>
    </w:p>
    <w:p w14:paraId="1A3F4EFF" w14:textId="271E16E1" w:rsidR="00FD545E" w:rsidRDefault="002D0840" w:rsidP="00FD545E">
      <w:proofErr w:type="spellStart"/>
      <w:r>
        <w:t>Youtube</w:t>
      </w:r>
      <w:proofErr w:type="spellEnd"/>
      <w:r>
        <w:t xml:space="preserve"> </w:t>
      </w:r>
      <w:proofErr w:type="gramStart"/>
      <w:r>
        <w:t>link :</w:t>
      </w:r>
      <w:proofErr w:type="gramEnd"/>
      <w:r>
        <w:t>-</w:t>
      </w:r>
      <w:r w:rsidRPr="002D0840">
        <w:t xml:space="preserve"> </w:t>
      </w:r>
      <w:hyperlink r:id="rId11" w:tgtFrame="_blank" w:history="1">
        <w:r w:rsidRPr="002D0840">
          <w:rPr>
            <w:rStyle w:val="Hyperlink"/>
          </w:rPr>
          <w:t>https://www.youtube.com/watch?v=EtW2rrLHs08</w:t>
        </w:r>
      </w:hyperlink>
    </w:p>
    <w:p w14:paraId="32DFED4B" w14:textId="77777777" w:rsidR="00FD545E" w:rsidRPr="00EE0250" w:rsidRDefault="00FD545E" w:rsidP="00FD545E">
      <w:pPr>
        <w:rPr>
          <w:b/>
          <w:bCs/>
        </w:rPr>
      </w:pPr>
      <w:r w:rsidRPr="00EE0250">
        <w:rPr>
          <w:b/>
          <w:bCs/>
        </w:rPr>
        <w:t>#Waste Management:</w:t>
      </w:r>
    </w:p>
    <w:p w14:paraId="539F27FE" w14:textId="77777777" w:rsidR="00FD545E" w:rsidRDefault="00FD545E" w:rsidP="00FD545E">
      <w:r>
        <w:t xml:space="preserve">       *Waste management means all the steps we take to collect, transport, treat, recycle, and dispose of waste in a safe way. The main goal is to protect human health and the environment.</w:t>
      </w:r>
    </w:p>
    <w:p w14:paraId="1BCE1BA2" w14:textId="77777777" w:rsidR="00FD545E" w:rsidRDefault="00FD545E" w:rsidP="00FD545E"/>
    <w:p w14:paraId="74247743" w14:textId="77777777" w:rsidR="00FD545E" w:rsidRDefault="00FD545E" w:rsidP="00FD545E">
      <w:r>
        <w:t>*Types of waste:</w:t>
      </w:r>
    </w:p>
    <w:p w14:paraId="3600440B" w14:textId="77777777" w:rsidR="00FD545E" w:rsidRDefault="00FD545E" w:rsidP="00FD545E">
      <w:r>
        <w:t xml:space="preserve"> 1)Biodegradable waste</w:t>
      </w:r>
    </w:p>
    <w:p w14:paraId="433F39D4" w14:textId="77777777" w:rsidR="00FD545E" w:rsidRDefault="00FD545E" w:rsidP="00FD545E">
      <w:r>
        <w:t xml:space="preserve"> 2)Non-biodegradable waste</w:t>
      </w:r>
    </w:p>
    <w:p w14:paraId="6B9A6011" w14:textId="77777777" w:rsidR="00FD545E" w:rsidRDefault="00FD545E" w:rsidP="00FD545E">
      <w:r>
        <w:t xml:space="preserve"> 3)Hazardous Waste</w:t>
      </w:r>
    </w:p>
    <w:p w14:paraId="289F6C88" w14:textId="48C0675D" w:rsidR="00FD545E" w:rsidRDefault="00FD545E" w:rsidP="00E222AF">
      <w:r>
        <w:t xml:space="preserve"> 4)E-Waste (Electronic Waste)</w:t>
      </w:r>
    </w:p>
    <w:p w14:paraId="071354C8" w14:textId="77777777" w:rsidR="00FD545E" w:rsidRDefault="00FD545E" w:rsidP="00FD545E"/>
    <w:p w14:paraId="5BE71D72" w14:textId="40BEC04A" w:rsidR="00FD545E" w:rsidRDefault="00FD545E" w:rsidP="00FD545E">
      <w:r>
        <w:t>*</w:t>
      </w:r>
      <w:r w:rsidRPr="00EE0250">
        <w:rPr>
          <w:b/>
          <w:bCs/>
        </w:rPr>
        <w:t xml:space="preserve">Importance of Waste Management </w:t>
      </w:r>
    </w:p>
    <w:p w14:paraId="4C617A6D" w14:textId="77777777" w:rsidR="00FD545E" w:rsidRDefault="00FD545E" w:rsidP="00FD545E">
      <w:r>
        <w:t xml:space="preserve">       #Keeps our surroundings clean and healthy</w:t>
      </w:r>
    </w:p>
    <w:p w14:paraId="52A28389" w14:textId="77777777" w:rsidR="00FD545E" w:rsidRDefault="00FD545E" w:rsidP="00FD545E">
      <w:r>
        <w:t xml:space="preserve">            – Proper waste disposal prevents littering and bad smell.</w:t>
      </w:r>
    </w:p>
    <w:p w14:paraId="3F9CF3BD" w14:textId="77777777" w:rsidR="00FD545E" w:rsidRDefault="00FD545E" w:rsidP="00FD545E">
      <w:r>
        <w:t xml:space="preserve">       #Reduces pollution</w:t>
      </w:r>
    </w:p>
    <w:p w14:paraId="033F72C1" w14:textId="77777777" w:rsidR="00FD545E" w:rsidRDefault="00FD545E" w:rsidP="00FD545E">
      <w:r>
        <w:t xml:space="preserve">            – Stops harmful gases, chemicals, and plastics from polluting air, water, and soil.</w:t>
      </w:r>
    </w:p>
    <w:p w14:paraId="34220877" w14:textId="77777777" w:rsidR="00FD545E" w:rsidRDefault="00FD545E" w:rsidP="00FD545E">
      <w:r>
        <w:t xml:space="preserve">       #Protects the environment</w:t>
      </w:r>
    </w:p>
    <w:p w14:paraId="18AB9979" w14:textId="77777777" w:rsidR="00FD545E" w:rsidRDefault="00FD545E" w:rsidP="00FD545E">
      <w:r>
        <w:t xml:space="preserve">            – Helps maintain a healthy ecosystem for plants, animals, and humans.</w:t>
      </w:r>
    </w:p>
    <w:p w14:paraId="0A2B7214" w14:textId="77777777" w:rsidR="00FD545E" w:rsidRDefault="00FD545E" w:rsidP="00FD545E">
      <w:r>
        <w:t xml:space="preserve">       #Encourages recycling and reuse</w:t>
      </w:r>
    </w:p>
    <w:p w14:paraId="3FC428CE" w14:textId="77777777" w:rsidR="00FD545E" w:rsidRDefault="00FD545E" w:rsidP="00FD545E">
      <w:r>
        <w:t xml:space="preserve">            – Saves raw materials and reduces the need for new resources.</w:t>
      </w:r>
    </w:p>
    <w:p w14:paraId="119D5B69" w14:textId="436773B7" w:rsidR="00FD545E" w:rsidRDefault="00FD545E" w:rsidP="00E222AF">
      <w:pPr>
        <w:rPr>
          <w:b/>
          <w:bCs/>
          <w:lang w:val="en-IN"/>
        </w:rPr>
      </w:pPr>
      <w:r>
        <w:t xml:space="preserve">      </w:t>
      </w:r>
    </w:p>
    <w:p w14:paraId="597C189A" w14:textId="77777777" w:rsidR="009925A8" w:rsidRPr="00EE0250" w:rsidRDefault="009925A8" w:rsidP="009925A8">
      <w:pPr>
        <w:rPr>
          <w:b/>
          <w:bCs/>
        </w:rPr>
      </w:pPr>
      <w:r>
        <w:t>*</w:t>
      </w:r>
      <w:r w:rsidRPr="00EE0250">
        <w:rPr>
          <w:b/>
          <w:bCs/>
        </w:rPr>
        <w:t>How Waste is Caused (Simple Explanation)</w:t>
      </w:r>
    </w:p>
    <w:p w14:paraId="08C8A02B" w14:textId="77777777" w:rsidR="009925A8" w:rsidRDefault="009925A8" w:rsidP="009925A8">
      <w:r>
        <w:t xml:space="preserve">       #Waste is caused when people use things and throw them away instead of reusing or recycling them.</w:t>
      </w:r>
    </w:p>
    <w:p w14:paraId="13B54B65" w14:textId="77777777" w:rsidR="009925A8" w:rsidRDefault="009925A8" w:rsidP="009925A8">
      <w:r>
        <w:lastRenderedPageBreak/>
        <w:t xml:space="preserve">        Everyday activities like cooking, shopping, and working create garbage such as food waste, plastic, paper, and bottles.</w:t>
      </w:r>
    </w:p>
    <w:p w14:paraId="2D1A16E4" w14:textId="77777777" w:rsidR="009925A8" w:rsidRDefault="009925A8" w:rsidP="009925A8"/>
    <w:p w14:paraId="5CED0151" w14:textId="77777777" w:rsidR="009925A8" w:rsidRDefault="009925A8" w:rsidP="009925A8">
      <w:r>
        <w:t xml:space="preserve">       #Factories also produce waste while making products. In cities, more people </w:t>
      </w:r>
      <w:proofErr w:type="gramStart"/>
      <w:r>
        <w:t>means</w:t>
      </w:r>
      <w:proofErr w:type="gramEnd"/>
      <w:r>
        <w:t xml:space="preserve"> more garbage from homes, shops.</w:t>
      </w:r>
    </w:p>
    <w:p w14:paraId="6A06265B" w14:textId="77777777" w:rsidR="007B4A4F" w:rsidRDefault="007B4A4F" w:rsidP="009925A8"/>
    <w:p w14:paraId="06FB1581" w14:textId="75CB822C" w:rsidR="007B4A4F" w:rsidRDefault="007B4A4F" w:rsidP="009925A8">
      <w:proofErr w:type="spellStart"/>
      <w:r>
        <w:t>Youtube</w:t>
      </w:r>
      <w:proofErr w:type="spellEnd"/>
      <w:r>
        <w:t xml:space="preserve"> </w:t>
      </w:r>
      <w:proofErr w:type="gramStart"/>
      <w:r>
        <w:t>link :</w:t>
      </w:r>
      <w:proofErr w:type="gramEnd"/>
      <w:r>
        <w:t>-</w:t>
      </w:r>
      <w:r w:rsidRPr="007B4A4F">
        <w:t xml:space="preserve"> </w:t>
      </w:r>
      <w:r w:rsidRPr="007B4A4F">
        <w:t>https://youtu.be/K6ppCC3lboU?si=1eBgB607nf7nMGOU</w:t>
      </w:r>
    </w:p>
    <w:p w14:paraId="0B586E20" w14:textId="77777777" w:rsidR="009925A8" w:rsidRDefault="009925A8" w:rsidP="009925A8"/>
    <w:p w14:paraId="65DF5406" w14:textId="77777777" w:rsidR="009925A8" w:rsidRDefault="009925A8" w:rsidP="009925A8">
      <w:pPr>
        <w:rPr>
          <w:b/>
          <w:bCs/>
        </w:rPr>
      </w:pPr>
      <w:r>
        <w:t>#</w:t>
      </w:r>
      <w:r w:rsidRPr="00EE0250">
        <w:rPr>
          <w:b/>
          <w:bCs/>
        </w:rPr>
        <w:t>Biodiversity</w:t>
      </w:r>
    </w:p>
    <w:p w14:paraId="43A76A4F" w14:textId="77777777" w:rsidR="009925A8" w:rsidRPr="0067305D" w:rsidRDefault="009925A8" w:rsidP="009925A8">
      <w:r>
        <w:rPr>
          <w:b/>
          <w:bCs/>
        </w:rPr>
        <w:t xml:space="preserve">     -</w:t>
      </w:r>
      <w:r w:rsidRPr="0067305D">
        <w:t>Biodiversity refers to the variety and variability of life on Earth. It is not just about the number of species, but also about how these species interact with each other and their environment, and how their genetic differences and ecosystems contribute to the balance of nature.</w:t>
      </w:r>
    </w:p>
    <w:p w14:paraId="008A431E" w14:textId="77777777" w:rsidR="009925A8" w:rsidRPr="0067305D" w:rsidRDefault="009925A8" w:rsidP="009925A8">
      <w:pPr>
        <w:rPr>
          <w:b/>
          <w:bCs/>
        </w:rPr>
      </w:pPr>
      <w:r>
        <w:t>*</w:t>
      </w:r>
      <w:r w:rsidRPr="0067305D">
        <w:rPr>
          <w:b/>
          <w:bCs/>
        </w:rPr>
        <w:t>Importance of Biodiversity</w:t>
      </w:r>
    </w:p>
    <w:p w14:paraId="533D8DA5" w14:textId="77777777" w:rsidR="009925A8" w:rsidRPr="0067305D" w:rsidRDefault="009925A8" w:rsidP="009925A8">
      <w:pPr>
        <w:numPr>
          <w:ilvl w:val="0"/>
          <w:numId w:val="19"/>
        </w:numPr>
        <w:spacing w:before="0" w:after="160"/>
      </w:pPr>
      <w:r w:rsidRPr="0067305D">
        <w:rPr>
          <w:b/>
          <w:bCs/>
        </w:rPr>
        <w:t>Provides Food and Resources</w:t>
      </w:r>
    </w:p>
    <w:p w14:paraId="7B6FD22C" w14:textId="77777777" w:rsidR="009925A8" w:rsidRPr="0067305D" w:rsidRDefault="009925A8" w:rsidP="009925A8">
      <w:pPr>
        <w:numPr>
          <w:ilvl w:val="1"/>
          <w:numId w:val="19"/>
        </w:numPr>
        <w:spacing w:before="0" w:after="160"/>
      </w:pPr>
      <w:r w:rsidRPr="0067305D">
        <w:t>Plants, animals, and fish give us food, clothes, and materials for daily life.</w:t>
      </w:r>
    </w:p>
    <w:p w14:paraId="0BDEE87C" w14:textId="77777777" w:rsidR="009925A8" w:rsidRPr="0067305D" w:rsidRDefault="009925A8" w:rsidP="009925A8">
      <w:pPr>
        <w:numPr>
          <w:ilvl w:val="1"/>
          <w:numId w:val="19"/>
        </w:numPr>
        <w:spacing w:before="0" w:after="160"/>
      </w:pPr>
      <w:r w:rsidRPr="0067305D">
        <w:rPr>
          <w:i/>
          <w:iCs/>
        </w:rPr>
        <w:t>Example:</w:t>
      </w:r>
      <w:r w:rsidRPr="0067305D">
        <w:t xml:space="preserve"> Rice, wheat, fruits, cotton, and timber.</w:t>
      </w:r>
    </w:p>
    <w:p w14:paraId="01899253" w14:textId="77777777" w:rsidR="009925A8" w:rsidRPr="0067305D" w:rsidRDefault="009925A8" w:rsidP="009925A8">
      <w:pPr>
        <w:numPr>
          <w:ilvl w:val="0"/>
          <w:numId w:val="19"/>
        </w:numPr>
        <w:spacing w:before="0" w:after="160"/>
      </w:pPr>
      <w:r w:rsidRPr="0067305D">
        <w:rPr>
          <w:b/>
          <w:bCs/>
        </w:rPr>
        <w:t>Maintains Ecosystem Balance</w:t>
      </w:r>
    </w:p>
    <w:p w14:paraId="15BF3340" w14:textId="77777777" w:rsidR="009925A8" w:rsidRPr="0067305D" w:rsidRDefault="009925A8" w:rsidP="009925A8">
      <w:pPr>
        <w:numPr>
          <w:ilvl w:val="1"/>
          <w:numId w:val="19"/>
        </w:numPr>
        <w:spacing w:before="0" w:after="160"/>
      </w:pPr>
      <w:r w:rsidRPr="0067305D">
        <w:t>Different species support each other and keep nature healthy.</w:t>
      </w:r>
    </w:p>
    <w:p w14:paraId="631DE176" w14:textId="77777777" w:rsidR="009925A8" w:rsidRPr="0067305D" w:rsidRDefault="009925A8" w:rsidP="009925A8">
      <w:pPr>
        <w:numPr>
          <w:ilvl w:val="1"/>
          <w:numId w:val="19"/>
        </w:numPr>
        <w:spacing w:before="0" w:after="160"/>
      </w:pPr>
      <w:r w:rsidRPr="0067305D">
        <w:rPr>
          <w:i/>
          <w:iCs/>
        </w:rPr>
        <w:t>Example:</w:t>
      </w:r>
      <w:r w:rsidRPr="0067305D">
        <w:t xml:space="preserve"> Bees pollinate flowers, trees provide oxygen, and predators control prey populations.</w:t>
      </w:r>
    </w:p>
    <w:p w14:paraId="0C5F4E97" w14:textId="77777777" w:rsidR="009925A8" w:rsidRPr="0067305D" w:rsidRDefault="009925A8" w:rsidP="009925A8">
      <w:pPr>
        <w:numPr>
          <w:ilvl w:val="0"/>
          <w:numId w:val="19"/>
        </w:numPr>
        <w:spacing w:before="0" w:after="160"/>
      </w:pPr>
      <w:r w:rsidRPr="0067305D">
        <w:rPr>
          <w:b/>
          <w:bCs/>
        </w:rPr>
        <w:t>Helps in Medicine and Research</w:t>
      </w:r>
    </w:p>
    <w:p w14:paraId="3F56A310" w14:textId="77777777" w:rsidR="009925A8" w:rsidRPr="0067305D" w:rsidRDefault="009925A8" w:rsidP="009925A8">
      <w:pPr>
        <w:numPr>
          <w:ilvl w:val="1"/>
          <w:numId w:val="19"/>
        </w:numPr>
        <w:spacing w:before="0" w:after="160"/>
      </w:pPr>
      <w:r w:rsidRPr="0067305D">
        <w:t>Many plants and animals are sources of medicines and scientific discoveries.</w:t>
      </w:r>
    </w:p>
    <w:p w14:paraId="79BA7D18" w14:textId="77777777" w:rsidR="009925A8" w:rsidRPr="0067305D" w:rsidRDefault="009925A8" w:rsidP="009925A8">
      <w:pPr>
        <w:numPr>
          <w:ilvl w:val="1"/>
          <w:numId w:val="19"/>
        </w:numPr>
        <w:spacing w:before="0" w:after="160"/>
      </w:pPr>
      <w:r w:rsidRPr="0067305D">
        <w:rPr>
          <w:i/>
          <w:iCs/>
        </w:rPr>
        <w:t>Example:</w:t>
      </w:r>
      <w:r w:rsidRPr="0067305D">
        <w:t xml:space="preserve"> Aloe vera, neem, and penicillin from fungi.</w:t>
      </w:r>
    </w:p>
    <w:p w14:paraId="78835961" w14:textId="73B33DBD" w:rsidR="009925A8" w:rsidRPr="0067305D" w:rsidRDefault="002D0840" w:rsidP="002D0840">
      <w:proofErr w:type="gramStart"/>
      <w:r>
        <w:t>Link :</w:t>
      </w:r>
      <w:proofErr w:type="gramEnd"/>
      <w:r>
        <w:t>-</w:t>
      </w:r>
      <w:hyperlink r:id="rId12" w:history="1">
        <w:r w:rsidRPr="002D0840">
          <w:rPr>
            <w:rStyle w:val="Hyperlink"/>
          </w:rPr>
          <w:t>https://www.youtube.com/watch?v=GK_vRtHJZu4</w:t>
        </w:r>
      </w:hyperlink>
    </w:p>
    <w:p w14:paraId="2D1AFBFA" w14:textId="77777777" w:rsidR="00D86062" w:rsidRPr="0067305D" w:rsidRDefault="00D86062" w:rsidP="00D86062">
      <w:pPr>
        <w:rPr>
          <w:b/>
          <w:bCs/>
        </w:rPr>
      </w:pPr>
      <w:r w:rsidRPr="0067305D">
        <w:rPr>
          <w:b/>
          <w:bCs/>
        </w:rPr>
        <w:t>How to Deal with Biodiversity Loss</w:t>
      </w:r>
    </w:p>
    <w:p w14:paraId="7F4166C8" w14:textId="77777777" w:rsidR="00D86062" w:rsidRPr="0067305D" w:rsidRDefault="00D86062" w:rsidP="00D86062">
      <w:pPr>
        <w:numPr>
          <w:ilvl w:val="0"/>
          <w:numId w:val="20"/>
        </w:numPr>
        <w:spacing w:before="0" w:after="160"/>
      </w:pPr>
      <w:r w:rsidRPr="0067305D">
        <w:rPr>
          <w:b/>
          <w:bCs/>
        </w:rPr>
        <w:t>Protect Natural Habitats</w:t>
      </w:r>
    </w:p>
    <w:p w14:paraId="0B10F302" w14:textId="77777777" w:rsidR="00D86062" w:rsidRPr="0067305D" w:rsidRDefault="00D86062" w:rsidP="00D86062">
      <w:pPr>
        <w:numPr>
          <w:ilvl w:val="1"/>
          <w:numId w:val="20"/>
        </w:numPr>
        <w:spacing w:before="0" w:after="160"/>
      </w:pPr>
      <w:r w:rsidRPr="0067305D">
        <w:t>Conserve forests, rivers, wetlands, and oceans so animals and plants can survive.</w:t>
      </w:r>
    </w:p>
    <w:p w14:paraId="24473A04" w14:textId="77777777" w:rsidR="00D86062" w:rsidRPr="0067305D" w:rsidRDefault="00D86062" w:rsidP="00D86062">
      <w:pPr>
        <w:numPr>
          <w:ilvl w:val="1"/>
          <w:numId w:val="20"/>
        </w:numPr>
        <w:spacing w:before="0" w:after="160"/>
      </w:pPr>
      <w:r w:rsidRPr="0067305D">
        <w:rPr>
          <w:i/>
          <w:iCs/>
        </w:rPr>
        <w:t>Example:</w:t>
      </w:r>
      <w:r w:rsidRPr="0067305D">
        <w:t xml:space="preserve"> Create wildlife sanctuaries and national parks.</w:t>
      </w:r>
    </w:p>
    <w:p w14:paraId="5B897E53" w14:textId="77777777" w:rsidR="00D86062" w:rsidRPr="0067305D" w:rsidRDefault="00D86062" w:rsidP="00D86062">
      <w:pPr>
        <w:numPr>
          <w:ilvl w:val="0"/>
          <w:numId w:val="20"/>
        </w:numPr>
        <w:spacing w:before="0" w:after="160"/>
      </w:pPr>
      <w:r w:rsidRPr="0067305D">
        <w:rPr>
          <w:b/>
          <w:bCs/>
        </w:rPr>
        <w:t>Reduce Pollution</w:t>
      </w:r>
    </w:p>
    <w:p w14:paraId="44C00BF2" w14:textId="77777777" w:rsidR="00D86062" w:rsidRPr="0067305D" w:rsidRDefault="00D86062" w:rsidP="00D86062">
      <w:pPr>
        <w:numPr>
          <w:ilvl w:val="1"/>
          <w:numId w:val="20"/>
        </w:numPr>
        <w:spacing w:before="0" w:after="160"/>
      </w:pPr>
      <w:r w:rsidRPr="0067305D">
        <w:lastRenderedPageBreak/>
        <w:t>Stop dumping waste in water, air, and soil. Use eco-friendly products.</w:t>
      </w:r>
    </w:p>
    <w:p w14:paraId="16971BEF" w14:textId="77777777" w:rsidR="00D86062" w:rsidRPr="0067305D" w:rsidRDefault="00D86062" w:rsidP="00D86062">
      <w:pPr>
        <w:numPr>
          <w:ilvl w:val="0"/>
          <w:numId w:val="20"/>
        </w:numPr>
        <w:spacing w:before="0" w:after="160"/>
      </w:pPr>
      <w:r w:rsidRPr="0067305D">
        <w:rPr>
          <w:b/>
          <w:bCs/>
        </w:rPr>
        <w:t>Sustainable Use of Resources</w:t>
      </w:r>
    </w:p>
    <w:p w14:paraId="3E174B35" w14:textId="77777777" w:rsidR="00D86062" w:rsidRPr="0067305D" w:rsidRDefault="00D86062" w:rsidP="00D86062">
      <w:pPr>
        <w:numPr>
          <w:ilvl w:val="1"/>
          <w:numId w:val="20"/>
        </w:numPr>
        <w:spacing w:before="0" w:after="160"/>
      </w:pPr>
      <w:r w:rsidRPr="0067305D">
        <w:t>Use natural resources like wood, water, and fish responsibly. Avoid overhunting and overfishing.</w:t>
      </w:r>
    </w:p>
    <w:p w14:paraId="1C584A83" w14:textId="77777777" w:rsidR="00D86062" w:rsidRDefault="00D86062" w:rsidP="00D86062">
      <w:pPr>
        <w:rPr>
          <w:b/>
          <w:bCs/>
        </w:rPr>
      </w:pPr>
      <w:r>
        <w:t>#</w:t>
      </w:r>
      <w:r w:rsidRPr="005D12B4">
        <w:rPr>
          <w:b/>
          <w:bCs/>
        </w:rPr>
        <w:t>Sustainable living</w:t>
      </w:r>
    </w:p>
    <w:p w14:paraId="022F37BE" w14:textId="77777777" w:rsidR="00D86062" w:rsidRDefault="00D86062" w:rsidP="00D86062">
      <w:r>
        <w:rPr>
          <w:b/>
          <w:bCs/>
        </w:rPr>
        <w:t xml:space="preserve">        -</w:t>
      </w:r>
      <w:r w:rsidRPr="005D12B4">
        <w:t>Sustainable living means living in a way that meets our needs today without damaging the environment or using up resources needed by future generations. It is about making choices in our daily life that reduce our impact on nature and help the planet stay healthy.</w:t>
      </w:r>
    </w:p>
    <w:p w14:paraId="0A1680CF" w14:textId="77777777" w:rsidR="00D86062" w:rsidRDefault="00D86062" w:rsidP="00A537D1">
      <w:pPr>
        <w:pStyle w:val="Image"/>
        <w:jc w:val="left"/>
        <w:rPr>
          <w:b/>
          <w:bCs/>
          <w:lang w:val="en-IN"/>
        </w:rPr>
      </w:pPr>
    </w:p>
    <w:p w14:paraId="01F43C22" w14:textId="77777777" w:rsidR="00D86062" w:rsidRPr="005D12B4" w:rsidRDefault="00D86062" w:rsidP="00D86062">
      <w:pPr>
        <w:rPr>
          <w:b/>
          <w:bCs/>
        </w:rPr>
      </w:pPr>
      <w:r>
        <w:rPr>
          <w:b/>
          <w:bCs/>
        </w:rPr>
        <w:t>#Importance</w:t>
      </w:r>
      <w:r w:rsidRPr="005D12B4">
        <w:rPr>
          <w:b/>
          <w:bCs/>
        </w:rPr>
        <w:t xml:space="preserve"> of Sustainable Living</w:t>
      </w:r>
    </w:p>
    <w:p w14:paraId="11B3A578" w14:textId="77777777" w:rsidR="00D86062" w:rsidRPr="005D12B4" w:rsidRDefault="00D86062" w:rsidP="00D86062">
      <w:pPr>
        <w:numPr>
          <w:ilvl w:val="0"/>
          <w:numId w:val="21"/>
        </w:numPr>
        <w:spacing w:before="0" w:after="160"/>
      </w:pPr>
      <w:r w:rsidRPr="005D12B4">
        <w:rPr>
          <w:b/>
          <w:bCs/>
        </w:rPr>
        <w:t>Conserves Natural Resources</w:t>
      </w:r>
    </w:p>
    <w:p w14:paraId="33DF9A27" w14:textId="77777777" w:rsidR="00D86062" w:rsidRPr="005D12B4" w:rsidRDefault="00D86062" w:rsidP="00D86062">
      <w:pPr>
        <w:numPr>
          <w:ilvl w:val="1"/>
          <w:numId w:val="21"/>
        </w:numPr>
        <w:spacing w:before="0" w:after="160"/>
      </w:pPr>
      <w:r w:rsidRPr="005D12B4">
        <w:t>Saves water, energy, and raw materials so they are available for future generations.</w:t>
      </w:r>
    </w:p>
    <w:p w14:paraId="2429A56F" w14:textId="77777777" w:rsidR="00D86062" w:rsidRPr="005D12B4" w:rsidRDefault="00D86062" w:rsidP="00D86062">
      <w:pPr>
        <w:numPr>
          <w:ilvl w:val="0"/>
          <w:numId w:val="21"/>
        </w:numPr>
        <w:spacing w:before="0" w:after="160"/>
      </w:pPr>
      <w:r w:rsidRPr="005D12B4">
        <w:rPr>
          <w:b/>
          <w:bCs/>
        </w:rPr>
        <w:t>Protects the Environment</w:t>
      </w:r>
    </w:p>
    <w:p w14:paraId="6CBC4FF0" w14:textId="77777777" w:rsidR="00D86062" w:rsidRPr="005D12B4" w:rsidRDefault="00D86062" w:rsidP="00D86062">
      <w:pPr>
        <w:numPr>
          <w:ilvl w:val="1"/>
          <w:numId w:val="21"/>
        </w:numPr>
        <w:spacing w:before="0" w:after="160"/>
      </w:pPr>
      <w:r w:rsidRPr="005D12B4">
        <w:t>Reduces pollution, greenhouse gases, and environmental damage.</w:t>
      </w:r>
    </w:p>
    <w:p w14:paraId="0F53A85F" w14:textId="77777777" w:rsidR="00D86062" w:rsidRPr="005D12B4" w:rsidRDefault="00D86062" w:rsidP="00D86062">
      <w:pPr>
        <w:numPr>
          <w:ilvl w:val="0"/>
          <w:numId w:val="21"/>
        </w:numPr>
        <w:spacing w:before="0" w:after="160"/>
      </w:pPr>
      <w:r w:rsidRPr="005D12B4">
        <w:rPr>
          <w:b/>
          <w:bCs/>
        </w:rPr>
        <w:t>Fights Climate Change</w:t>
      </w:r>
    </w:p>
    <w:p w14:paraId="176EF37F" w14:textId="77777777" w:rsidR="00D86062" w:rsidRPr="005D12B4" w:rsidRDefault="00D86062" w:rsidP="00D86062">
      <w:pPr>
        <w:numPr>
          <w:ilvl w:val="1"/>
          <w:numId w:val="21"/>
        </w:numPr>
        <w:spacing w:before="0" w:after="160"/>
      </w:pPr>
      <w:r w:rsidRPr="005D12B4">
        <w:t>Using renewable energy and eco-friendly practices lowers carbon emissions.</w:t>
      </w:r>
    </w:p>
    <w:p w14:paraId="3113F4C2" w14:textId="77777777" w:rsidR="00D86062" w:rsidRPr="005D12B4" w:rsidRDefault="00D86062" w:rsidP="00D86062">
      <w:pPr>
        <w:rPr>
          <w:b/>
          <w:bCs/>
        </w:rPr>
      </w:pPr>
      <w:r>
        <w:rPr>
          <w:b/>
          <w:bCs/>
        </w:rPr>
        <w:t>#</w:t>
      </w:r>
      <w:r w:rsidRPr="005D12B4">
        <w:rPr>
          <w:b/>
          <w:bCs/>
        </w:rPr>
        <w:t>Example: Using Solar Energy at Home</w:t>
      </w:r>
    </w:p>
    <w:p w14:paraId="65A19017" w14:textId="77777777" w:rsidR="00D86062" w:rsidRPr="005D12B4" w:rsidRDefault="00D86062" w:rsidP="00D86062">
      <w:r w:rsidRPr="005D12B4">
        <w:t xml:space="preserve">Instead of using electricity from coal-based power plants, a family installs </w:t>
      </w:r>
      <w:r w:rsidRPr="005D12B4">
        <w:rPr>
          <w:b/>
          <w:bCs/>
        </w:rPr>
        <w:t>solar panels</w:t>
      </w:r>
      <w:r w:rsidRPr="005D12B4">
        <w:t xml:space="preserve"> on their roof to generate energy from the sun.</w:t>
      </w:r>
    </w:p>
    <w:p w14:paraId="0221A57D" w14:textId="77777777" w:rsidR="00D86062" w:rsidRPr="005D12B4" w:rsidRDefault="00D86062" w:rsidP="00D86062">
      <w:r w:rsidRPr="005D12B4">
        <w:rPr>
          <w:b/>
          <w:bCs/>
        </w:rPr>
        <w:t>Benefits:</w:t>
      </w:r>
    </w:p>
    <w:p w14:paraId="5FD66BCC" w14:textId="77777777" w:rsidR="00D86062" w:rsidRPr="005D12B4" w:rsidRDefault="00D86062" w:rsidP="00D86062">
      <w:pPr>
        <w:numPr>
          <w:ilvl w:val="0"/>
          <w:numId w:val="22"/>
        </w:numPr>
        <w:spacing w:before="0" w:after="160"/>
      </w:pPr>
      <w:r w:rsidRPr="005D12B4">
        <w:t>Reduces electricity bills.</w:t>
      </w:r>
    </w:p>
    <w:p w14:paraId="3FF26494" w14:textId="77777777" w:rsidR="00D86062" w:rsidRPr="005D12B4" w:rsidRDefault="00D86062" w:rsidP="00D86062">
      <w:pPr>
        <w:numPr>
          <w:ilvl w:val="0"/>
          <w:numId w:val="22"/>
        </w:numPr>
        <w:spacing w:before="0" w:after="160"/>
      </w:pPr>
      <w:r w:rsidRPr="005D12B4">
        <w:t>Decreases carbon emissions and air pollution.</w:t>
      </w:r>
    </w:p>
    <w:p w14:paraId="510948B9" w14:textId="77777777" w:rsidR="00D86062" w:rsidRPr="005D12B4" w:rsidRDefault="00D86062" w:rsidP="00D86062">
      <w:pPr>
        <w:numPr>
          <w:ilvl w:val="0"/>
          <w:numId w:val="22"/>
        </w:numPr>
        <w:spacing w:before="0" w:after="160"/>
      </w:pPr>
      <w:r w:rsidRPr="005D12B4">
        <w:t>Conserves natural resources like coal and oil.</w:t>
      </w:r>
    </w:p>
    <w:p w14:paraId="6C37BB91" w14:textId="77777777" w:rsidR="00D86062" w:rsidRDefault="00D86062" w:rsidP="00D86062">
      <w:pPr>
        <w:numPr>
          <w:ilvl w:val="0"/>
          <w:numId w:val="22"/>
        </w:numPr>
        <w:spacing w:before="0" w:after="160"/>
      </w:pPr>
      <w:r w:rsidRPr="005D12B4">
        <w:t>Supports a cleaner and healthier environment for the future.</w:t>
      </w:r>
    </w:p>
    <w:p w14:paraId="41B91DCB" w14:textId="22CFCE06" w:rsidR="002D0840" w:rsidRPr="005D12B4" w:rsidRDefault="002D0840" w:rsidP="002D0840">
      <w:pPr>
        <w:spacing w:before="0" w:after="160"/>
      </w:pPr>
      <w:r w:rsidRPr="002D0840">
        <w:rPr>
          <w:b/>
          <w:bCs/>
        </w:rPr>
        <w:t>Link:</w:t>
      </w:r>
      <w:r w:rsidRPr="002D0840">
        <w:t xml:space="preserve"> </w:t>
      </w:r>
      <w:hyperlink r:id="rId13" w:tgtFrame="_blank" w:history="1">
        <w:r w:rsidRPr="002D0840">
          <w:rPr>
            <w:rStyle w:val="Hyperlink"/>
          </w:rPr>
          <w:t>https://www.youtube.com/watch?v=PBkmOhOk8nk</w:t>
        </w:r>
      </w:hyperlink>
    </w:p>
    <w:p w14:paraId="6C98864E" w14:textId="77777777" w:rsidR="00F1101D" w:rsidRPr="000346D5" w:rsidRDefault="00F1101D" w:rsidP="00F1101D">
      <w:pPr>
        <w:rPr>
          <w:b/>
          <w:bCs/>
        </w:rPr>
      </w:pPr>
      <w:r>
        <w:rPr>
          <w:b/>
          <w:bCs/>
        </w:rPr>
        <w:t>#</w:t>
      </w:r>
      <w:r w:rsidRPr="000346D5">
        <w:rPr>
          <w:b/>
          <w:bCs/>
        </w:rPr>
        <w:t xml:space="preserve">Tree Planting </w:t>
      </w:r>
    </w:p>
    <w:p w14:paraId="32655C37" w14:textId="77777777" w:rsidR="00F1101D" w:rsidRPr="000346D5" w:rsidRDefault="00F1101D" w:rsidP="00F1101D">
      <w:r>
        <w:t>-</w:t>
      </w:r>
      <w:r w:rsidRPr="000346D5">
        <w:t>Tree planting is the process of planting and growing trees to improve the environment, restore ecosystems, and benefit humans, animals, and the planet.</w:t>
      </w:r>
    </w:p>
    <w:p w14:paraId="758F89D0" w14:textId="77777777" w:rsidR="00F1101D" w:rsidRPr="000346D5" w:rsidRDefault="00F1101D" w:rsidP="00F1101D">
      <w:r>
        <w:lastRenderedPageBreak/>
        <w:t>-</w:t>
      </w:r>
      <w:r w:rsidRPr="000346D5">
        <w:t>It is one of the simplest and most effective ways to combat environmental problems like deforestation, climate change, and air pollution.</w:t>
      </w:r>
    </w:p>
    <w:p w14:paraId="1EA6D69E" w14:textId="77777777" w:rsidR="00F1101D" w:rsidRDefault="00F1101D" w:rsidP="00F1101D">
      <w:pPr>
        <w:rPr>
          <w:b/>
          <w:bCs/>
        </w:rPr>
      </w:pPr>
    </w:p>
    <w:p w14:paraId="01842E2A" w14:textId="77777777" w:rsidR="00F1101D" w:rsidRPr="00C4348D" w:rsidRDefault="00F1101D" w:rsidP="00F1101D">
      <w:pPr>
        <w:rPr>
          <w:b/>
          <w:bCs/>
        </w:rPr>
      </w:pPr>
      <w:r>
        <w:rPr>
          <w:b/>
          <w:bCs/>
        </w:rPr>
        <w:t>#I</w:t>
      </w:r>
      <w:r w:rsidRPr="00C4348D">
        <w:rPr>
          <w:b/>
          <w:bCs/>
        </w:rPr>
        <w:t>mportance of Tree Planting (Expanded with Examples)</w:t>
      </w:r>
    </w:p>
    <w:p w14:paraId="46EBAEAA" w14:textId="77777777" w:rsidR="00F1101D" w:rsidRPr="00C4348D" w:rsidRDefault="00F1101D" w:rsidP="00F1101D">
      <w:pPr>
        <w:rPr>
          <w:b/>
          <w:bCs/>
        </w:rPr>
      </w:pPr>
      <w:r w:rsidRPr="00C4348D">
        <w:rPr>
          <w:b/>
          <w:bCs/>
        </w:rPr>
        <w:t>1. Reduces Climate Change</w:t>
      </w:r>
    </w:p>
    <w:p w14:paraId="5A988C72" w14:textId="77777777" w:rsidR="00F1101D" w:rsidRPr="00C4348D" w:rsidRDefault="00F1101D" w:rsidP="00F1101D">
      <w:pPr>
        <w:numPr>
          <w:ilvl w:val="0"/>
          <w:numId w:val="23"/>
        </w:numPr>
        <w:spacing w:before="0" w:after="160"/>
      </w:pPr>
      <w:r w:rsidRPr="00C4348D">
        <w:t>Trees absorb carbon dioxide (CO₂) and store carbon in their trunks, leaves, and roots.</w:t>
      </w:r>
    </w:p>
    <w:p w14:paraId="2950CACE" w14:textId="77777777" w:rsidR="00F1101D" w:rsidRPr="00C4348D" w:rsidRDefault="00F1101D" w:rsidP="00F1101D">
      <w:pPr>
        <w:numPr>
          <w:ilvl w:val="0"/>
          <w:numId w:val="23"/>
        </w:numPr>
        <w:spacing w:before="0" w:after="160"/>
      </w:pPr>
      <w:r w:rsidRPr="00C4348D">
        <w:t>Trees release oxygen, improving air quality.</w:t>
      </w:r>
    </w:p>
    <w:p w14:paraId="1B810F10" w14:textId="77777777" w:rsidR="00F1101D" w:rsidRPr="00C4348D" w:rsidRDefault="00F1101D" w:rsidP="00F1101D">
      <w:pPr>
        <w:numPr>
          <w:ilvl w:val="0"/>
          <w:numId w:val="23"/>
        </w:numPr>
        <w:spacing w:before="0" w:after="160"/>
      </w:pPr>
      <w:r w:rsidRPr="00C4348D">
        <w:rPr>
          <w:i/>
          <w:iCs/>
        </w:rPr>
        <w:t>Example:</w:t>
      </w:r>
      <w:r w:rsidRPr="00C4348D">
        <w:t xml:space="preserve"> Planting mangroves along coastlines helps absorb CO₂ and protect against rising sea levels.</w:t>
      </w:r>
    </w:p>
    <w:p w14:paraId="412BA491" w14:textId="77777777" w:rsidR="00F1101D" w:rsidRPr="00C4348D" w:rsidRDefault="00000000" w:rsidP="00F1101D">
      <w:pPr>
        <w:rPr>
          <w:b/>
          <w:bCs/>
        </w:rPr>
      </w:pPr>
      <w:r>
        <w:rPr>
          <w:b/>
          <w:bCs/>
        </w:rPr>
        <w:pict w14:anchorId="606989BE">
          <v:rect id="_x0000_i1026" style="width:0;height:1.5pt" o:hralign="center" o:hrstd="t" o:hr="t" fillcolor="#a0a0a0" stroked="f"/>
        </w:pict>
      </w:r>
    </w:p>
    <w:p w14:paraId="42551AA7" w14:textId="77777777" w:rsidR="00F1101D" w:rsidRPr="00C4348D" w:rsidRDefault="00F1101D" w:rsidP="00F1101D">
      <w:pPr>
        <w:rPr>
          <w:b/>
          <w:bCs/>
        </w:rPr>
      </w:pPr>
      <w:r w:rsidRPr="00C4348D">
        <w:rPr>
          <w:b/>
          <w:bCs/>
        </w:rPr>
        <w:t>2. Prevents Soil Erosion</w:t>
      </w:r>
    </w:p>
    <w:p w14:paraId="55EC598D" w14:textId="77777777" w:rsidR="00F1101D" w:rsidRPr="00C4348D" w:rsidRDefault="00F1101D" w:rsidP="00F1101D">
      <w:pPr>
        <w:numPr>
          <w:ilvl w:val="0"/>
          <w:numId w:val="24"/>
        </w:numPr>
        <w:spacing w:before="0" w:after="160"/>
      </w:pPr>
      <w:r w:rsidRPr="00C4348D">
        <w:t>Tree roots hold the soil together, preventing landslides and soil loss.</w:t>
      </w:r>
    </w:p>
    <w:p w14:paraId="67344ABD" w14:textId="77777777" w:rsidR="00F1101D" w:rsidRPr="00C4348D" w:rsidRDefault="00F1101D" w:rsidP="00F1101D">
      <w:pPr>
        <w:numPr>
          <w:ilvl w:val="0"/>
          <w:numId w:val="24"/>
        </w:numPr>
        <w:spacing w:before="0" w:after="160"/>
      </w:pPr>
      <w:r w:rsidRPr="00C4348D">
        <w:t>Trees reduce surface runoff during heavy rains.</w:t>
      </w:r>
    </w:p>
    <w:p w14:paraId="5C2430AA" w14:textId="77777777" w:rsidR="00F1101D" w:rsidRPr="00C4348D" w:rsidRDefault="00F1101D" w:rsidP="00F1101D">
      <w:pPr>
        <w:numPr>
          <w:ilvl w:val="0"/>
          <w:numId w:val="24"/>
        </w:numPr>
        <w:spacing w:before="0" w:after="160"/>
      </w:pPr>
      <w:r w:rsidRPr="00C4348D">
        <w:rPr>
          <w:i/>
          <w:iCs/>
        </w:rPr>
        <w:t>Example:</w:t>
      </w:r>
      <w:r w:rsidRPr="00C4348D">
        <w:t xml:space="preserve"> Afforestation on hillsides prevents landslides in hilly regions.</w:t>
      </w:r>
    </w:p>
    <w:p w14:paraId="736BDB32" w14:textId="77777777" w:rsidR="00F1101D" w:rsidRPr="00C4348D" w:rsidRDefault="00000000" w:rsidP="00F1101D">
      <w:pPr>
        <w:rPr>
          <w:b/>
          <w:bCs/>
        </w:rPr>
      </w:pPr>
      <w:r>
        <w:rPr>
          <w:b/>
          <w:bCs/>
        </w:rPr>
        <w:pict w14:anchorId="4BD61F21">
          <v:rect id="_x0000_i1027" style="width:0;height:1.5pt" o:hralign="center" o:hrstd="t" o:hr="t" fillcolor="#a0a0a0" stroked="f"/>
        </w:pict>
      </w:r>
    </w:p>
    <w:p w14:paraId="0BC50D85" w14:textId="77777777" w:rsidR="00F1101D" w:rsidRPr="00C4348D" w:rsidRDefault="00F1101D" w:rsidP="00F1101D">
      <w:pPr>
        <w:rPr>
          <w:b/>
          <w:bCs/>
        </w:rPr>
      </w:pPr>
      <w:r w:rsidRPr="00C4348D">
        <w:rPr>
          <w:b/>
          <w:bCs/>
        </w:rPr>
        <w:t>3. Supports Wildlife and Biodiversity</w:t>
      </w:r>
    </w:p>
    <w:p w14:paraId="21A460A4" w14:textId="77777777" w:rsidR="00F1101D" w:rsidRPr="00C4348D" w:rsidRDefault="00F1101D" w:rsidP="00F1101D">
      <w:pPr>
        <w:numPr>
          <w:ilvl w:val="0"/>
          <w:numId w:val="25"/>
        </w:numPr>
        <w:spacing w:before="0" w:after="160"/>
      </w:pPr>
      <w:r w:rsidRPr="00C4348D">
        <w:t>Trees provide food, shelter, and nesting areas for birds, insects, and animals.</w:t>
      </w:r>
    </w:p>
    <w:p w14:paraId="3A1C2555" w14:textId="77777777" w:rsidR="00F1101D" w:rsidRPr="00C4348D" w:rsidRDefault="00F1101D" w:rsidP="00F1101D">
      <w:pPr>
        <w:numPr>
          <w:ilvl w:val="0"/>
          <w:numId w:val="25"/>
        </w:numPr>
        <w:spacing w:before="0" w:after="160"/>
      </w:pPr>
      <w:r w:rsidRPr="00C4348D">
        <w:t>Protects endangered species by maintaining their natural habitat.</w:t>
      </w:r>
    </w:p>
    <w:p w14:paraId="64D0F8BB" w14:textId="77777777" w:rsidR="00F1101D" w:rsidRPr="00C4348D" w:rsidRDefault="00F1101D" w:rsidP="00F1101D">
      <w:pPr>
        <w:numPr>
          <w:ilvl w:val="0"/>
          <w:numId w:val="25"/>
        </w:numPr>
        <w:spacing w:before="0" w:after="160"/>
      </w:pPr>
      <w:r w:rsidRPr="00C4348D">
        <w:rPr>
          <w:i/>
          <w:iCs/>
        </w:rPr>
        <w:t>Example:</w:t>
      </w:r>
      <w:r w:rsidRPr="00C4348D">
        <w:t xml:space="preserve"> Forests in India provide homes to tigers, elephants, and many bird species.</w:t>
      </w:r>
    </w:p>
    <w:p w14:paraId="48696AAA" w14:textId="21299B44" w:rsidR="00F1101D" w:rsidRPr="00F31B25" w:rsidRDefault="00000000" w:rsidP="00F1101D">
      <w:r>
        <w:pict w14:anchorId="70751E69">
          <v:rect id="_x0000_i1028" style="width:0;height:1.5pt" o:hralign="center" o:hrstd="t" o:hr="t" fillcolor="#a0a0a0" stroked="f"/>
        </w:pict>
      </w:r>
    </w:p>
    <w:p w14:paraId="7BB55D95" w14:textId="77777777" w:rsidR="00F1101D" w:rsidRPr="00DB4EB0" w:rsidRDefault="00F1101D" w:rsidP="00F1101D">
      <w:pPr>
        <w:rPr>
          <w:b/>
          <w:bCs/>
        </w:rPr>
      </w:pPr>
      <w:r>
        <w:rPr>
          <w:b/>
          <w:bCs/>
        </w:rPr>
        <w:t>#</w:t>
      </w:r>
      <w:r w:rsidRPr="00DB4EB0">
        <w:rPr>
          <w:b/>
          <w:bCs/>
        </w:rPr>
        <w:t>Benefits of Planting Trees</w:t>
      </w:r>
    </w:p>
    <w:p w14:paraId="77D419BB" w14:textId="77777777" w:rsidR="00F1101D" w:rsidRPr="00DB4EB0" w:rsidRDefault="00F1101D" w:rsidP="00F1101D">
      <w:pPr>
        <w:rPr>
          <w:b/>
          <w:bCs/>
        </w:rPr>
      </w:pPr>
      <w:r w:rsidRPr="00DB4EB0">
        <w:rPr>
          <w:b/>
          <w:bCs/>
        </w:rPr>
        <w:t>1. Environmental Benefits</w:t>
      </w:r>
    </w:p>
    <w:p w14:paraId="1EEC1DD6" w14:textId="77777777" w:rsidR="00F1101D" w:rsidRPr="00DB4EB0" w:rsidRDefault="00F1101D" w:rsidP="00F1101D">
      <w:pPr>
        <w:numPr>
          <w:ilvl w:val="0"/>
          <w:numId w:val="29"/>
        </w:numPr>
        <w:spacing w:before="0" w:after="160"/>
      </w:pPr>
      <w:r w:rsidRPr="00DB4EB0">
        <w:t>Reduces Climate Change: Trees absorb carbon dioxide (CO₂) and release oxygen.</w:t>
      </w:r>
    </w:p>
    <w:p w14:paraId="63415ACE" w14:textId="77777777" w:rsidR="00F1101D" w:rsidRPr="00DB4EB0" w:rsidRDefault="00F1101D" w:rsidP="00F1101D">
      <w:pPr>
        <w:numPr>
          <w:ilvl w:val="0"/>
          <w:numId w:val="29"/>
        </w:numPr>
        <w:spacing w:before="0" w:after="160"/>
      </w:pPr>
      <w:r w:rsidRPr="00DB4EB0">
        <w:t>Prevents Soil Erosion: Roots hold the soil, preventing floods and landslides.</w:t>
      </w:r>
    </w:p>
    <w:p w14:paraId="5D45764A" w14:textId="77777777" w:rsidR="00F1101D" w:rsidRPr="00DB4EB0" w:rsidRDefault="00F1101D" w:rsidP="00F1101D">
      <w:pPr>
        <w:numPr>
          <w:ilvl w:val="0"/>
          <w:numId w:val="29"/>
        </w:numPr>
        <w:spacing w:before="0" w:after="160"/>
      </w:pPr>
      <w:r w:rsidRPr="00DB4EB0">
        <w:t>Improves Air Quality: Trees filter dust, smoke, and pollutants.</w:t>
      </w:r>
    </w:p>
    <w:p w14:paraId="4CD7CC79" w14:textId="77777777" w:rsidR="00F1101D" w:rsidRPr="00DB4EB0" w:rsidRDefault="00F1101D" w:rsidP="00F1101D">
      <w:pPr>
        <w:numPr>
          <w:ilvl w:val="0"/>
          <w:numId w:val="29"/>
        </w:numPr>
        <w:spacing w:before="0" w:after="160"/>
      </w:pPr>
      <w:r w:rsidRPr="00DB4EB0">
        <w:t>Conserves Water: Reduce runoff, help groundwater recharge, and maintain rivers and lakes.</w:t>
      </w:r>
    </w:p>
    <w:p w14:paraId="0DCC24C3" w14:textId="77777777" w:rsidR="00F1101D" w:rsidRPr="00DB4EB0" w:rsidRDefault="00F1101D" w:rsidP="00F1101D">
      <w:pPr>
        <w:numPr>
          <w:ilvl w:val="0"/>
          <w:numId w:val="29"/>
        </w:numPr>
        <w:spacing w:before="0" w:after="160"/>
      </w:pPr>
      <w:r w:rsidRPr="00DB4EB0">
        <w:t>Supports Biodiversity: Provides habitat and food for animals, birds, and insects.</w:t>
      </w:r>
    </w:p>
    <w:p w14:paraId="6BAB0868" w14:textId="77777777" w:rsidR="00F1101D" w:rsidRPr="00DB4EB0" w:rsidRDefault="00000000" w:rsidP="00F1101D">
      <w:r>
        <w:pict w14:anchorId="67378E03">
          <v:rect id="_x0000_i1029" style="width:0;height:1.5pt" o:hralign="center" o:hrstd="t" o:hr="t" fillcolor="#a0a0a0" stroked="f"/>
        </w:pict>
      </w:r>
    </w:p>
    <w:p w14:paraId="1B6E6722" w14:textId="77777777" w:rsidR="00F1101D" w:rsidRPr="00DB4EB0" w:rsidRDefault="00F1101D" w:rsidP="00F1101D">
      <w:pPr>
        <w:rPr>
          <w:b/>
          <w:bCs/>
        </w:rPr>
      </w:pPr>
      <w:r w:rsidRPr="00DB4EB0">
        <w:rPr>
          <w:b/>
          <w:bCs/>
        </w:rPr>
        <w:lastRenderedPageBreak/>
        <w:t>2. Economic Benefits</w:t>
      </w:r>
    </w:p>
    <w:p w14:paraId="757745CF" w14:textId="77777777" w:rsidR="00F1101D" w:rsidRPr="00DB4EB0" w:rsidRDefault="00F1101D" w:rsidP="00F1101D">
      <w:pPr>
        <w:numPr>
          <w:ilvl w:val="0"/>
          <w:numId w:val="30"/>
        </w:numPr>
        <w:spacing w:before="0" w:after="160"/>
      </w:pPr>
      <w:r w:rsidRPr="00DB4EB0">
        <w:t>Provides fruits, timber, fuel, and medicinal plants.</w:t>
      </w:r>
    </w:p>
    <w:p w14:paraId="7BBE1AD2" w14:textId="77777777" w:rsidR="00F1101D" w:rsidRPr="00DB4EB0" w:rsidRDefault="00F1101D" w:rsidP="00F1101D">
      <w:pPr>
        <w:numPr>
          <w:ilvl w:val="0"/>
          <w:numId w:val="30"/>
        </w:numPr>
        <w:spacing w:before="0" w:after="160"/>
      </w:pPr>
      <w:r w:rsidRPr="00DB4EB0">
        <w:t>Supports livelihoods for farmers, gardeners, and forest workers.</w:t>
      </w:r>
    </w:p>
    <w:p w14:paraId="4717D79C" w14:textId="77777777" w:rsidR="00F1101D" w:rsidRPr="00DB4EB0" w:rsidRDefault="00F1101D" w:rsidP="00F1101D">
      <w:pPr>
        <w:numPr>
          <w:ilvl w:val="0"/>
          <w:numId w:val="30"/>
        </w:numPr>
        <w:spacing w:before="0" w:after="160"/>
      </w:pPr>
      <w:r w:rsidRPr="00DB4EB0">
        <w:t>Reduces energy costs by providing shade and cooling urban areas.</w:t>
      </w:r>
    </w:p>
    <w:p w14:paraId="78B7561B" w14:textId="77777777" w:rsidR="00F1101D" w:rsidRPr="00DB4EB0" w:rsidRDefault="00000000" w:rsidP="00F1101D">
      <w:pPr>
        <w:rPr>
          <w:b/>
          <w:bCs/>
        </w:rPr>
      </w:pPr>
      <w:r>
        <w:rPr>
          <w:b/>
          <w:bCs/>
        </w:rPr>
        <w:pict w14:anchorId="595001B9">
          <v:rect id="_x0000_i1030" style="width:0;height:1.5pt" o:hralign="center" o:hrstd="t" o:hr="t" fillcolor="#a0a0a0" stroked="f"/>
        </w:pict>
      </w:r>
    </w:p>
    <w:p w14:paraId="2C6F533B" w14:textId="77777777" w:rsidR="00F1101D" w:rsidRPr="00DB4EB0" w:rsidRDefault="00F1101D" w:rsidP="00F1101D">
      <w:pPr>
        <w:rPr>
          <w:b/>
          <w:bCs/>
        </w:rPr>
      </w:pPr>
      <w:r w:rsidRPr="00DB4EB0">
        <w:rPr>
          <w:b/>
          <w:bCs/>
        </w:rPr>
        <w:t>3. Social and Health Benefits</w:t>
      </w:r>
    </w:p>
    <w:p w14:paraId="45D8B701" w14:textId="77777777" w:rsidR="00F1101D" w:rsidRPr="00DB4EB0" w:rsidRDefault="00F1101D" w:rsidP="00F1101D">
      <w:pPr>
        <w:numPr>
          <w:ilvl w:val="0"/>
          <w:numId w:val="31"/>
        </w:numPr>
        <w:spacing w:before="0" w:after="160"/>
      </w:pPr>
      <w:r w:rsidRPr="00DB4EB0">
        <w:t>Improves mental health and reduces stress by creating green spaces.</w:t>
      </w:r>
    </w:p>
    <w:p w14:paraId="25F18086" w14:textId="77777777" w:rsidR="00F1101D" w:rsidRPr="00DB4EB0" w:rsidRDefault="00F1101D" w:rsidP="00F1101D">
      <w:pPr>
        <w:numPr>
          <w:ilvl w:val="0"/>
          <w:numId w:val="31"/>
        </w:numPr>
        <w:spacing w:before="0" w:after="160"/>
      </w:pPr>
      <w:r w:rsidRPr="00DB4EB0">
        <w:t>Provides recreational areas in parks, schools, and cities.</w:t>
      </w:r>
    </w:p>
    <w:p w14:paraId="3CDC6261" w14:textId="77777777" w:rsidR="00F1101D" w:rsidRPr="00DB4EB0" w:rsidRDefault="00F1101D" w:rsidP="00F1101D">
      <w:pPr>
        <w:numPr>
          <w:ilvl w:val="0"/>
          <w:numId w:val="31"/>
        </w:numPr>
        <w:spacing w:before="0" w:after="160"/>
      </w:pPr>
      <w:r w:rsidRPr="00DB4EB0">
        <w:t>Reduces urban heat and pollution, making cities healthier.</w:t>
      </w:r>
    </w:p>
    <w:p w14:paraId="6DB70AF0" w14:textId="77777777" w:rsidR="00F1101D" w:rsidRPr="00DB4EB0" w:rsidRDefault="00000000" w:rsidP="00F1101D">
      <w:pPr>
        <w:rPr>
          <w:b/>
          <w:bCs/>
        </w:rPr>
      </w:pPr>
      <w:r>
        <w:rPr>
          <w:b/>
          <w:bCs/>
        </w:rPr>
        <w:pict w14:anchorId="6D5F00FA">
          <v:rect id="_x0000_i1031" style="width:0;height:1.5pt" o:hralign="center" o:hrstd="t" o:hr="t" fillcolor="#a0a0a0" stroked="f"/>
        </w:pict>
      </w:r>
    </w:p>
    <w:p w14:paraId="178E0555" w14:textId="484A4D35" w:rsidR="00F1101D" w:rsidRDefault="007B4A4F" w:rsidP="00F1101D">
      <w:pPr>
        <w:rPr>
          <w:b/>
          <w:bCs/>
        </w:rPr>
      </w:pPr>
      <w:r w:rsidRPr="007B4A4F">
        <w:rPr>
          <w:b/>
          <w:bCs/>
        </w:rPr>
        <w:t xml:space="preserve">How to Plant a </w:t>
      </w:r>
      <w:proofErr w:type="gramStart"/>
      <w:r w:rsidRPr="007B4A4F">
        <w:rPr>
          <w:b/>
          <w:bCs/>
        </w:rPr>
        <w:t>Tree</w:t>
      </w:r>
      <w:r>
        <w:rPr>
          <w:b/>
          <w:bCs/>
        </w:rPr>
        <w:t>(</w:t>
      </w:r>
      <w:proofErr w:type="spellStart"/>
      <w:proofErr w:type="gramEnd"/>
      <w:r>
        <w:rPr>
          <w:b/>
          <w:bCs/>
        </w:rPr>
        <w:t>youtube</w:t>
      </w:r>
      <w:proofErr w:type="spellEnd"/>
      <w:r>
        <w:rPr>
          <w:b/>
          <w:bCs/>
        </w:rPr>
        <w:t xml:space="preserve"> link</w:t>
      </w:r>
      <w:proofErr w:type="gramStart"/>
      <w:r>
        <w:rPr>
          <w:b/>
          <w:bCs/>
        </w:rPr>
        <w:t>) :</w:t>
      </w:r>
      <w:proofErr w:type="gramEnd"/>
      <w:r>
        <w:rPr>
          <w:b/>
          <w:bCs/>
        </w:rPr>
        <w:t>-</w:t>
      </w:r>
      <w:r w:rsidRPr="007B4A4F">
        <w:t xml:space="preserve"> </w:t>
      </w:r>
      <w:r w:rsidRPr="007B4A4F">
        <w:rPr>
          <w:b/>
          <w:bCs/>
        </w:rPr>
        <w:t>http://www.youtube.com/watch?v=-k6j8lqQgTk</w:t>
      </w:r>
    </w:p>
    <w:p w14:paraId="71128344" w14:textId="77777777" w:rsidR="007B4A4F" w:rsidRDefault="007B4A4F" w:rsidP="00F1101D">
      <w:pPr>
        <w:rPr>
          <w:b/>
          <w:bCs/>
        </w:rPr>
      </w:pPr>
    </w:p>
    <w:p w14:paraId="1094BCB5" w14:textId="77777777" w:rsidR="007B4A4F" w:rsidRPr="00DB4EB0" w:rsidRDefault="007B4A4F" w:rsidP="00F1101D">
      <w:pPr>
        <w:rPr>
          <w:b/>
          <w:bCs/>
        </w:rPr>
      </w:pPr>
    </w:p>
    <w:p w14:paraId="603AFD59" w14:textId="77777777" w:rsidR="00F1101D" w:rsidRDefault="00F1101D" w:rsidP="00F1101D">
      <w:pPr>
        <w:rPr>
          <w:b/>
          <w:bCs/>
        </w:rPr>
      </w:pPr>
      <w:r>
        <w:rPr>
          <w:b/>
          <w:bCs/>
        </w:rPr>
        <w:t>#Plastic collection drive</w:t>
      </w:r>
    </w:p>
    <w:p w14:paraId="5216259C" w14:textId="77777777" w:rsidR="00F1101D" w:rsidRPr="00E14C65" w:rsidRDefault="00F1101D" w:rsidP="00F1101D">
      <w:pPr>
        <w:rPr>
          <w:b/>
          <w:bCs/>
        </w:rPr>
      </w:pPr>
      <w:r>
        <w:rPr>
          <w:b/>
          <w:bCs/>
        </w:rPr>
        <w:t xml:space="preserve">    </w:t>
      </w:r>
      <w:r w:rsidRPr="00E14C65">
        <w:rPr>
          <w:b/>
          <w:bCs/>
        </w:rPr>
        <w:t>1. What is a Plastic Collection Drive?</w:t>
      </w:r>
    </w:p>
    <w:p w14:paraId="36ADA930" w14:textId="77777777" w:rsidR="00F1101D" w:rsidRPr="00E14C65" w:rsidRDefault="00F1101D" w:rsidP="00F1101D">
      <w:r w:rsidRPr="00E14C65">
        <w:t>A Plastic Collection Drive is a planned activity where a group of people come together to collect, segregate, and manage plastic waste from various areas like streets, parks, schools, beaches, and neighborhoods.</w:t>
      </w:r>
    </w:p>
    <w:p w14:paraId="3F407645" w14:textId="77777777" w:rsidR="00F1101D" w:rsidRPr="00E14C65" w:rsidRDefault="00F1101D" w:rsidP="00F1101D">
      <w:pPr>
        <w:numPr>
          <w:ilvl w:val="0"/>
          <w:numId w:val="34"/>
        </w:numPr>
        <w:spacing w:before="0" w:after="160"/>
      </w:pPr>
      <w:r w:rsidRPr="00E14C65">
        <w:t>The main goal is to reduce plastic pollution, protect the environment, and promote awareness about sustainable plastic use.</w:t>
      </w:r>
    </w:p>
    <w:p w14:paraId="27061B1F" w14:textId="77777777" w:rsidR="00F1101D" w:rsidRPr="00E14C65" w:rsidRDefault="00F1101D" w:rsidP="00F1101D">
      <w:pPr>
        <w:numPr>
          <w:ilvl w:val="0"/>
          <w:numId w:val="34"/>
        </w:numPr>
        <w:spacing w:before="0" w:after="160"/>
      </w:pPr>
      <w:r w:rsidRPr="00E14C65">
        <w:t>It is usually organized by schools, colleges, NGOs, community groups, or local authorities.</w:t>
      </w:r>
    </w:p>
    <w:p w14:paraId="304B36E0" w14:textId="77777777" w:rsidR="00F1101D" w:rsidRDefault="00F1101D" w:rsidP="00F1101D"/>
    <w:p w14:paraId="4D824F35" w14:textId="77777777" w:rsidR="00F1101D" w:rsidRPr="00E14C65" w:rsidRDefault="00F1101D" w:rsidP="00F1101D">
      <w:pPr>
        <w:rPr>
          <w:b/>
          <w:bCs/>
        </w:rPr>
      </w:pPr>
      <w:r w:rsidRPr="00E14C65">
        <w:rPr>
          <w:b/>
          <w:bCs/>
        </w:rPr>
        <w:t>Why Conduct a Plastic Collection Drive</w:t>
      </w:r>
      <w:r>
        <w:rPr>
          <w:b/>
          <w:bCs/>
        </w:rPr>
        <w:t>?</w:t>
      </w:r>
    </w:p>
    <w:p w14:paraId="1B257E8C" w14:textId="77777777" w:rsidR="00F1101D" w:rsidRPr="00E14C65" w:rsidRDefault="00F1101D" w:rsidP="00F1101D">
      <w:pPr>
        <w:rPr>
          <w:b/>
          <w:bCs/>
        </w:rPr>
      </w:pPr>
      <w:r w:rsidRPr="00E14C65">
        <w:rPr>
          <w:b/>
          <w:bCs/>
        </w:rPr>
        <w:t xml:space="preserve">1. Reduce </w:t>
      </w:r>
      <w:proofErr w:type="spellStart"/>
      <w:r w:rsidRPr="00E14C65">
        <w:rPr>
          <w:b/>
          <w:bCs/>
        </w:rPr>
        <w:t>Plas</w:t>
      </w:r>
      <w:r>
        <w:t>#</w:t>
      </w:r>
      <w:r w:rsidRPr="00E14C65">
        <w:rPr>
          <w:b/>
          <w:bCs/>
        </w:rPr>
        <w:t>tic</w:t>
      </w:r>
      <w:proofErr w:type="spellEnd"/>
      <w:r w:rsidRPr="00E14C65">
        <w:rPr>
          <w:b/>
          <w:bCs/>
        </w:rPr>
        <w:t xml:space="preserve"> Pollution</w:t>
      </w:r>
    </w:p>
    <w:p w14:paraId="08746F9E" w14:textId="77777777" w:rsidR="00F1101D" w:rsidRPr="00E14C65" w:rsidRDefault="00F1101D" w:rsidP="00F1101D">
      <w:pPr>
        <w:numPr>
          <w:ilvl w:val="0"/>
          <w:numId w:val="35"/>
        </w:numPr>
        <w:spacing w:before="0" w:after="160"/>
      </w:pPr>
      <w:r w:rsidRPr="00E14C65">
        <w:t xml:space="preserve">Plastic is </w:t>
      </w:r>
      <w:r w:rsidRPr="00E14C65">
        <w:rPr>
          <w:b/>
          <w:bCs/>
        </w:rPr>
        <w:t>non-biodegradable</w:t>
      </w:r>
      <w:r w:rsidRPr="00E14C65">
        <w:t xml:space="preserve"> and takes hundreds of years to decompose.</w:t>
      </w:r>
    </w:p>
    <w:p w14:paraId="75EAC10F" w14:textId="77777777" w:rsidR="00F1101D" w:rsidRPr="00E14C65" w:rsidRDefault="00F1101D" w:rsidP="00F1101D">
      <w:pPr>
        <w:numPr>
          <w:ilvl w:val="0"/>
          <w:numId w:val="35"/>
        </w:numPr>
        <w:spacing w:before="0" w:after="160"/>
      </w:pPr>
      <w:r w:rsidRPr="00E14C65">
        <w:t xml:space="preserve">It </w:t>
      </w:r>
      <w:r w:rsidRPr="00E14C65">
        <w:rPr>
          <w:b/>
          <w:bCs/>
        </w:rPr>
        <w:t>clogs drains, rivers, and oceans</w:t>
      </w:r>
      <w:r w:rsidRPr="00E14C65">
        <w:t>, causing floods and water pollution.</w:t>
      </w:r>
    </w:p>
    <w:p w14:paraId="49FD5349" w14:textId="77777777" w:rsidR="00F1101D" w:rsidRPr="00E14C65" w:rsidRDefault="00F1101D" w:rsidP="00F1101D">
      <w:pPr>
        <w:numPr>
          <w:ilvl w:val="0"/>
          <w:numId w:val="35"/>
        </w:numPr>
        <w:spacing w:before="0" w:after="160"/>
      </w:pPr>
      <w:r w:rsidRPr="00E14C65">
        <w:t xml:space="preserve">Collecting plastic prevents it from </w:t>
      </w:r>
      <w:r w:rsidRPr="00E14C65">
        <w:rPr>
          <w:b/>
          <w:bCs/>
        </w:rPr>
        <w:t>damaging the environment</w:t>
      </w:r>
      <w:r w:rsidRPr="00E14C65">
        <w:t>.</w:t>
      </w:r>
    </w:p>
    <w:p w14:paraId="1670F4A9" w14:textId="77777777" w:rsidR="00F1101D" w:rsidRPr="00E14C65" w:rsidRDefault="00F1101D" w:rsidP="00F1101D">
      <w:pPr>
        <w:numPr>
          <w:ilvl w:val="0"/>
          <w:numId w:val="35"/>
        </w:numPr>
        <w:spacing w:before="0" w:after="160"/>
      </w:pPr>
      <w:r w:rsidRPr="00E14C65">
        <w:rPr>
          <w:i/>
          <w:iCs/>
        </w:rPr>
        <w:t>Example:</w:t>
      </w:r>
      <w:r w:rsidRPr="00E14C65">
        <w:t xml:space="preserve"> Removing plastic from a river prevents fish and turtles from getting trapped.</w:t>
      </w:r>
    </w:p>
    <w:p w14:paraId="0666A268" w14:textId="77777777" w:rsidR="00F1101D" w:rsidRPr="00E14C65" w:rsidRDefault="00000000" w:rsidP="00F1101D">
      <w:r>
        <w:pict w14:anchorId="510529CE">
          <v:rect id="_x0000_i1032" style="width:0;height:1.5pt" o:hralign="center" o:hrstd="t" o:hr="t" fillcolor="#a0a0a0" stroked="f"/>
        </w:pict>
      </w:r>
    </w:p>
    <w:p w14:paraId="2A712D4D" w14:textId="77777777" w:rsidR="00F1101D" w:rsidRPr="00E14C65" w:rsidRDefault="00F1101D" w:rsidP="00F1101D">
      <w:pPr>
        <w:rPr>
          <w:b/>
          <w:bCs/>
        </w:rPr>
      </w:pPr>
      <w:r w:rsidRPr="00E14C65">
        <w:rPr>
          <w:b/>
          <w:bCs/>
        </w:rPr>
        <w:lastRenderedPageBreak/>
        <w:t>2. Protect Wildlife</w:t>
      </w:r>
    </w:p>
    <w:p w14:paraId="52E39B51" w14:textId="77777777" w:rsidR="00F1101D" w:rsidRPr="00E14C65" w:rsidRDefault="00F1101D" w:rsidP="00F1101D">
      <w:pPr>
        <w:numPr>
          <w:ilvl w:val="0"/>
          <w:numId w:val="36"/>
        </w:numPr>
        <w:spacing w:before="0" w:after="160"/>
      </w:pPr>
      <w:r w:rsidRPr="00E14C65">
        <w:t xml:space="preserve">Animals and birds often </w:t>
      </w:r>
      <w:r w:rsidRPr="00E14C65">
        <w:rPr>
          <w:b/>
          <w:bCs/>
        </w:rPr>
        <w:t>eat plastic</w:t>
      </w:r>
      <w:r w:rsidRPr="00E14C65">
        <w:t xml:space="preserve"> or get entangled in it, which can be fatal.</w:t>
      </w:r>
    </w:p>
    <w:p w14:paraId="00CA630C" w14:textId="77777777" w:rsidR="00F1101D" w:rsidRPr="00E14C65" w:rsidRDefault="00F1101D" w:rsidP="00F1101D">
      <w:pPr>
        <w:numPr>
          <w:ilvl w:val="0"/>
          <w:numId w:val="36"/>
        </w:numPr>
        <w:spacing w:before="0" w:after="160"/>
      </w:pPr>
      <w:r w:rsidRPr="00E14C65">
        <w:t xml:space="preserve">Collection drives remove plastics from </w:t>
      </w:r>
      <w:r w:rsidRPr="00E14C65">
        <w:rPr>
          <w:b/>
          <w:bCs/>
        </w:rPr>
        <w:t>natural habitats</w:t>
      </w:r>
      <w:r w:rsidRPr="00E14C65">
        <w:t>, saving lives.</w:t>
      </w:r>
    </w:p>
    <w:p w14:paraId="6F46770F" w14:textId="77777777" w:rsidR="00F1101D" w:rsidRPr="00E14C65" w:rsidRDefault="00F1101D" w:rsidP="00F1101D">
      <w:pPr>
        <w:numPr>
          <w:ilvl w:val="0"/>
          <w:numId w:val="36"/>
        </w:numPr>
        <w:spacing w:before="0" w:after="160"/>
      </w:pPr>
      <w:r w:rsidRPr="00E14C65">
        <w:rPr>
          <w:i/>
          <w:iCs/>
        </w:rPr>
        <w:t>Example:</w:t>
      </w:r>
      <w:r w:rsidRPr="00E14C65">
        <w:t xml:space="preserve"> Sea turtles can survive better if beaches are free from plastic bags.</w:t>
      </w:r>
    </w:p>
    <w:p w14:paraId="7D526106" w14:textId="77777777" w:rsidR="00F1101D" w:rsidRPr="00E14C65" w:rsidRDefault="00000000" w:rsidP="00F1101D">
      <w:r>
        <w:pict w14:anchorId="4E21A012">
          <v:rect id="_x0000_i1033" style="width:0;height:1.5pt" o:hralign="center" o:hrstd="t" o:hr="t" fillcolor="#a0a0a0" stroked="f"/>
        </w:pict>
      </w:r>
    </w:p>
    <w:p w14:paraId="5C61222F" w14:textId="77777777" w:rsidR="00F1101D" w:rsidRPr="00E14C65" w:rsidRDefault="00F1101D" w:rsidP="00F1101D">
      <w:pPr>
        <w:rPr>
          <w:b/>
          <w:bCs/>
        </w:rPr>
      </w:pPr>
      <w:r w:rsidRPr="00E14C65">
        <w:rPr>
          <w:b/>
          <w:bCs/>
        </w:rPr>
        <w:t>3. Promote Recycling and Resource Use</w:t>
      </w:r>
    </w:p>
    <w:p w14:paraId="15693A6C" w14:textId="77777777" w:rsidR="00F1101D" w:rsidRPr="00E14C65" w:rsidRDefault="00F1101D" w:rsidP="00F1101D">
      <w:pPr>
        <w:numPr>
          <w:ilvl w:val="0"/>
          <w:numId w:val="37"/>
        </w:numPr>
        <w:spacing w:before="0" w:after="160"/>
      </w:pPr>
      <w:r w:rsidRPr="00E14C65">
        <w:t xml:space="preserve">Collected plastics can be </w:t>
      </w:r>
      <w:r w:rsidRPr="00E14C65">
        <w:rPr>
          <w:b/>
          <w:bCs/>
        </w:rPr>
        <w:t>recycled into new products</w:t>
      </w:r>
      <w:r w:rsidRPr="00E14C65">
        <w:t xml:space="preserve"> like bottles, furniture, or bags.</w:t>
      </w:r>
    </w:p>
    <w:p w14:paraId="00F2F072" w14:textId="77777777" w:rsidR="00F1101D" w:rsidRPr="00E14C65" w:rsidRDefault="00F1101D" w:rsidP="00F1101D">
      <w:pPr>
        <w:numPr>
          <w:ilvl w:val="0"/>
          <w:numId w:val="37"/>
        </w:numPr>
        <w:spacing w:before="0" w:after="160"/>
      </w:pPr>
      <w:r w:rsidRPr="00E14C65">
        <w:t xml:space="preserve">Reduces the need to produce </w:t>
      </w:r>
      <w:r w:rsidRPr="00E14C65">
        <w:rPr>
          <w:b/>
          <w:bCs/>
        </w:rPr>
        <w:t>new plastics</w:t>
      </w:r>
      <w:r w:rsidRPr="00E14C65">
        <w:t>, saving energy and resources.</w:t>
      </w:r>
    </w:p>
    <w:p w14:paraId="02FEE32A" w14:textId="77777777" w:rsidR="00F1101D" w:rsidRPr="00E14C65" w:rsidRDefault="00F1101D" w:rsidP="00F1101D">
      <w:pPr>
        <w:numPr>
          <w:ilvl w:val="0"/>
          <w:numId w:val="37"/>
        </w:numPr>
        <w:spacing w:before="0" w:after="160"/>
      </w:pPr>
      <w:r w:rsidRPr="00E14C65">
        <w:rPr>
          <w:i/>
          <w:iCs/>
        </w:rPr>
        <w:t>Example:</w:t>
      </w:r>
      <w:r w:rsidRPr="00E14C65">
        <w:t xml:space="preserve"> Plastic bottles collected from a drive can be recycled into reusable containers.</w:t>
      </w:r>
    </w:p>
    <w:p w14:paraId="2881906E" w14:textId="77777777" w:rsidR="00F1101D" w:rsidRPr="00E14C65" w:rsidRDefault="00F1101D" w:rsidP="00F1101D">
      <w:pPr>
        <w:rPr>
          <w:b/>
          <w:bCs/>
        </w:rPr>
      </w:pPr>
      <w:r>
        <w:t>#</w:t>
      </w:r>
      <w:r w:rsidRPr="00E14C65">
        <w:rPr>
          <w:b/>
          <w:bCs/>
        </w:rPr>
        <w:t>Effects of a Plastic Collection Drive</w:t>
      </w:r>
    </w:p>
    <w:p w14:paraId="0D8E934C" w14:textId="77777777" w:rsidR="00F1101D" w:rsidRPr="00E14C65" w:rsidRDefault="00F1101D" w:rsidP="00F1101D">
      <w:pPr>
        <w:rPr>
          <w:b/>
          <w:bCs/>
        </w:rPr>
      </w:pPr>
      <w:r w:rsidRPr="00E14C65">
        <w:rPr>
          <w:b/>
          <w:bCs/>
        </w:rPr>
        <w:t>1. Cleaner Environment</w:t>
      </w:r>
    </w:p>
    <w:p w14:paraId="31B57B17" w14:textId="77777777" w:rsidR="00F1101D" w:rsidRPr="00E14C65" w:rsidRDefault="00F1101D" w:rsidP="00F1101D">
      <w:pPr>
        <w:numPr>
          <w:ilvl w:val="0"/>
          <w:numId w:val="38"/>
        </w:numPr>
        <w:spacing w:before="0" w:after="160"/>
      </w:pPr>
      <w:r w:rsidRPr="00E14C65">
        <w:t xml:space="preserve">Streets, parks, rivers, and public areas become </w:t>
      </w:r>
      <w:r w:rsidRPr="00E14C65">
        <w:rPr>
          <w:b/>
          <w:bCs/>
        </w:rPr>
        <w:t>free from plastic litter</w:t>
      </w:r>
      <w:r w:rsidRPr="00E14C65">
        <w:t>.</w:t>
      </w:r>
    </w:p>
    <w:p w14:paraId="1A3FE8D7" w14:textId="77777777" w:rsidR="00F1101D" w:rsidRPr="00E14C65" w:rsidRDefault="00F1101D" w:rsidP="00F1101D">
      <w:pPr>
        <w:numPr>
          <w:ilvl w:val="0"/>
          <w:numId w:val="38"/>
        </w:numPr>
        <w:spacing w:before="0" w:after="160"/>
      </w:pPr>
      <w:r w:rsidRPr="00E14C65">
        <w:t xml:space="preserve">Improves the </w:t>
      </w:r>
      <w:r w:rsidRPr="00E14C65">
        <w:rPr>
          <w:b/>
          <w:bCs/>
        </w:rPr>
        <w:t>overall appearance and hygiene</w:t>
      </w:r>
      <w:r w:rsidRPr="00E14C65">
        <w:t xml:space="preserve"> of the community.</w:t>
      </w:r>
    </w:p>
    <w:p w14:paraId="20D43E86" w14:textId="77777777" w:rsidR="00F1101D" w:rsidRPr="00E14C65" w:rsidRDefault="00F1101D" w:rsidP="00F1101D">
      <w:pPr>
        <w:numPr>
          <w:ilvl w:val="0"/>
          <w:numId w:val="38"/>
        </w:numPr>
        <w:spacing w:before="0" w:after="160"/>
      </w:pPr>
      <w:r w:rsidRPr="00E14C65">
        <w:rPr>
          <w:i/>
          <w:iCs/>
        </w:rPr>
        <w:t>Example:</w:t>
      </w:r>
      <w:r w:rsidRPr="00E14C65">
        <w:t xml:space="preserve"> A cleaned school campus or park encourages children to spend time outdoors safely.</w:t>
      </w:r>
    </w:p>
    <w:p w14:paraId="096F59EC" w14:textId="77777777" w:rsidR="00F1101D" w:rsidRPr="00E14C65" w:rsidRDefault="00000000" w:rsidP="00F1101D">
      <w:r>
        <w:pict w14:anchorId="0DB2BFA1">
          <v:rect id="_x0000_i1034" style="width:0;height:1.5pt" o:hralign="center" o:hrstd="t" o:hr="t" fillcolor="#a0a0a0" stroked="f"/>
        </w:pict>
      </w:r>
    </w:p>
    <w:p w14:paraId="0FD971E7" w14:textId="77777777" w:rsidR="00F1101D" w:rsidRPr="00E14C65" w:rsidRDefault="00F1101D" w:rsidP="00F1101D">
      <w:pPr>
        <w:rPr>
          <w:b/>
          <w:bCs/>
        </w:rPr>
      </w:pPr>
      <w:r w:rsidRPr="00E14C65">
        <w:rPr>
          <w:b/>
          <w:bCs/>
        </w:rPr>
        <w:t>2. Reduced Pollution</w:t>
      </w:r>
    </w:p>
    <w:p w14:paraId="23F3631E" w14:textId="77777777" w:rsidR="00F1101D" w:rsidRPr="00E14C65" w:rsidRDefault="00F1101D" w:rsidP="00F1101D">
      <w:pPr>
        <w:numPr>
          <w:ilvl w:val="0"/>
          <w:numId w:val="39"/>
        </w:numPr>
        <w:spacing w:before="0" w:after="160"/>
      </w:pPr>
      <w:r w:rsidRPr="00E14C65">
        <w:t xml:space="preserve">Prevents </w:t>
      </w:r>
      <w:r w:rsidRPr="00E14C65">
        <w:rPr>
          <w:b/>
          <w:bCs/>
        </w:rPr>
        <w:t>plastic from entering soil, water bodies, and oceans</w:t>
      </w:r>
      <w:r w:rsidRPr="00E14C65">
        <w:t>.</w:t>
      </w:r>
    </w:p>
    <w:p w14:paraId="4B2E3237" w14:textId="77777777" w:rsidR="00F1101D" w:rsidRPr="00E14C65" w:rsidRDefault="00F1101D" w:rsidP="00F1101D">
      <w:pPr>
        <w:numPr>
          <w:ilvl w:val="0"/>
          <w:numId w:val="39"/>
        </w:numPr>
        <w:spacing w:before="0" w:after="160"/>
      </w:pPr>
      <w:r w:rsidRPr="00E14C65">
        <w:t xml:space="preserve">Reduces </w:t>
      </w:r>
      <w:r w:rsidRPr="00E14C65">
        <w:rPr>
          <w:b/>
          <w:bCs/>
        </w:rPr>
        <w:t>air, water, and land pollution</w:t>
      </w:r>
      <w:r w:rsidRPr="00E14C65">
        <w:t>, which improves human and animal health.</w:t>
      </w:r>
    </w:p>
    <w:p w14:paraId="46494A49" w14:textId="77777777" w:rsidR="00F1101D" w:rsidRPr="00E14C65" w:rsidRDefault="00F1101D" w:rsidP="00F1101D">
      <w:pPr>
        <w:numPr>
          <w:ilvl w:val="0"/>
          <w:numId w:val="39"/>
        </w:numPr>
        <w:spacing w:before="0" w:after="160"/>
      </w:pPr>
      <w:r w:rsidRPr="00E14C65">
        <w:rPr>
          <w:i/>
          <w:iCs/>
        </w:rPr>
        <w:t>Example:</w:t>
      </w:r>
      <w:r w:rsidRPr="00E14C65">
        <w:t xml:space="preserve"> Removing plastic waste from a river prevents contamination and fish deaths.</w:t>
      </w:r>
    </w:p>
    <w:p w14:paraId="3866BC58" w14:textId="0D9219AB" w:rsidR="00F1101D" w:rsidRDefault="002D0840" w:rsidP="00F1101D">
      <w:pPr>
        <w:rPr>
          <w:lang w:val="en-IN"/>
        </w:rPr>
      </w:pPr>
      <w:r w:rsidRPr="002D0840">
        <w:rPr>
          <w:b/>
          <w:bCs/>
        </w:rPr>
        <w:t>Link:</w:t>
      </w:r>
      <w:r w:rsidRPr="002D0840">
        <w:t xml:space="preserve"> </w:t>
      </w:r>
      <w:hyperlink r:id="rId14" w:tgtFrame="_blank" w:history="1">
        <w:r w:rsidRPr="002D0840">
          <w:rPr>
            <w:rStyle w:val="Hyperlink"/>
          </w:rPr>
          <w:t>http://www.youtube.com/watch?v=17HC3MMBwxY</w:t>
        </w:r>
      </w:hyperlink>
    </w:p>
    <w:p w14:paraId="3DCD7754" w14:textId="77777777" w:rsidR="00F1101D" w:rsidRPr="00B84160" w:rsidRDefault="00F1101D" w:rsidP="00F1101D">
      <w:pPr>
        <w:rPr>
          <w:b/>
          <w:bCs/>
        </w:rPr>
      </w:pPr>
      <w:r>
        <w:t>##</w:t>
      </w:r>
      <w:r w:rsidRPr="00B84160">
        <w:rPr>
          <w:b/>
          <w:bCs/>
        </w:rPr>
        <w:t xml:space="preserve">Water Conservation Activity </w:t>
      </w:r>
    </w:p>
    <w:p w14:paraId="0E67987A" w14:textId="77777777" w:rsidR="00F1101D" w:rsidRPr="00B84160" w:rsidRDefault="00F1101D" w:rsidP="00F1101D">
      <w:r w:rsidRPr="00B84160">
        <w:t xml:space="preserve">A </w:t>
      </w:r>
      <w:r w:rsidRPr="00B84160">
        <w:rPr>
          <w:b/>
          <w:bCs/>
        </w:rPr>
        <w:t>water conservation activity</w:t>
      </w:r>
      <w:r w:rsidRPr="00B84160">
        <w:t xml:space="preserve"> is an organized effort to </w:t>
      </w:r>
      <w:r w:rsidRPr="00B84160">
        <w:rPr>
          <w:b/>
          <w:bCs/>
        </w:rPr>
        <w:t>save, manage, and use water efficiently</w:t>
      </w:r>
      <w:r w:rsidRPr="00B84160">
        <w:t xml:space="preserve"> in order to </w:t>
      </w:r>
      <w:r w:rsidRPr="00B84160">
        <w:rPr>
          <w:b/>
          <w:bCs/>
        </w:rPr>
        <w:t>prevent wastage and ensure its availability for future generations</w:t>
      </w:r>
      <w:r w:rsidRPr="00B84160">
        <w:t>.</w:t>
      </w:r>
    </w:p>
    <w:p w14:paraId="373D31A0" w14:textId="77777777" w:rsidR="007D6630" w:rsidRDefault="007D6630" w:rsidP="00F1101D"/>
    <w:p w14:paraId="5CF4B947" w14:textId="65A2F27A" w:rsidR="00F1101D" w:rsidRPr="00B84160" w:rsidRDefault="00F1101D" w:rsidP="00F1101D">
      <w:pPr>
        <w:rPr>
          <w:b/>
          <w:bCs/>
        </w:rPr>
      </w:pPr>
      <w:r>
        <w:t>-</w:t>
      </w:r>
      <w:r w:rsidRPr="00B84160">
        <w:rPr>
          <w:b/>
          <w:bCs/>
        </w:rPr>
        <w:t>Objectives of Water Conservation Activities</w:t>
      </w:r>
    </w:p>
    <w:p w14:paraId="3374D001" w14:textId="77777777" w:rsidR="00F1101D" w:rsidRPr="00B84160" w:rsidRDefault="00F1101D" w:rsidP="00F1101D">
      <w:pPr>
        <w:numPr>
          <w:ilvl w:val="0"/>
          <w:numId w:val="41"/>
        </w:numPr>
        <w:spacing w:before="0" w:after="160"/>
      </w:pPr>
      <w:r w:rsidRPr="00B84160">
        <w:rPr>
          <w:b/>
          <w:bCs/>
        </w:rPr>
        <w:t>Reduce Wastage of Water</w:t>
      </w:r>
      <w:r w:rsidRPr="00B84160">
        <w:t xml:space="preserve"> – Ensures every drop is used wisely.</w:t>
      </w:r>
    </w:p>
    <w:p w14:paraId="235C8FD4" w14:textId="77777777" w:rsidR="00F1101D" w:rsidRPr="00B84160" w:rsidRDefault="00F1101D" w:rsidP="00F1101D">
      <w:pPr>
        <w:numPr>
          <w:ilvl w:val="0"/>
          <w:numId w:val="41"/>
        </w:numPr>
        <w:spacing w:before="0" w:after="160"/>
      </w:pPr>
      <w:r w:rsidRPr="00B84160">
        <w:rPr>
          <w:b/>
          <w:bCs/>
        </w:rPr>
        <w:t>Increase Water Availability</w:t>
      </w:r>
      <w:r w:rsidRPr="00B84160">
        <w:t xml:space="preserve"> – Helps maintain groundwater levels and water in rivers/lakes.</w:t>
      </w:r>
    </w:p>
    <w:p w14:paraId="12031B9B" w14:textId="6D89FF04" w:rsidR="00F1101D" w:rsidRPr="00B84160" w:rsidRDefault="00F1101D" w:rsidP="007D6630">
      <w:pPr>
        <w:numPr>
          <w:ilvl w:val="0"/>
          <w:numId w:val="41"/>
        </w:numPr>
        <w:spacing w:before="0" w:after="160"/>
      </w:pPr>
      <w:r w:rsidRPr="00B84160">
        <w:rPr>
          <w:b/>
          <w:bCs/>
        </w:rPr>
        <w:t>Prevent Droughts</w:t>
      </w:r>
      <w:r w:rsidRPr="00B84160">
        <w:t xml:space="preserve"> – Conserved water can be used in dry seasons.</w:t>
      </w:r>
    </w:p>
    <w:p w14:paraId="1C46C04F" w14:textId="77777777" w:rsidR="00F1101D" w:rsidRDefault="00F1101D" w:rsidP="00F1101D"/>
    <w:p w14:paraId="614C569D" w14:textId="77777777" w:rsidR="00F1101D" w:rsidRPr="00B84160" w:rsidRDefault="00F1101D" w:rsidP="00F1101D">
      <w:pPr>
        <w:rPr>
          <w:b/>
          <w:bCs/>
        </w:rPr>
      </w:pPr>
      <w:r>
        <w:t>-</w:t>
      </w:r>
      <w:r w:rsidRPr="00B84160">
        <w:rPr>
          <w:b/>
          <w:bCs/>
        </w:rPr>
        <w:t>Benefits of Water Conservation Activities</w:t>
      </w:r>
    </w:p>
    <w:p w14:paraId="48A39C8D" w14:textId="77777777" w:rsidR="00F1101D" w:rsidRPr="00B84160" w:rsidRDefault="00F1101D" w:rsidP="00F1101D">
      <w:pPr>
        <w:numPr>
          <w:ilvl w:val="0"/>
          <w:numId w:val="42"/>
        </w:numPr>
        <w:spacing w:before="0" w:after="160"/>
      </w:pPr>
      <w:r w:rsidRPr="00B84160">
        <w:rPr>
          <w:b/>
          <w:bCs/>
        </w:rPr>
        <w:t>Ensures Availability of Water</w:t>
      </w:r>
      <w:r w:rsidRPr="00B84160">
        <w:t xml:space="preserve"> – Saves water for drinking, agriculture, and industries.</w:t>
      </w:r>
    </w:p>
    <w:p w14:paraId="47B9AD0E" w14:textId="77777777" w:rsidR="00F1101D" w:rsidRPr="00B84160" w:rsidRDefault="00F1101D" w:rsidP="00F1101D">
      <w:pPr>
        <w:numPr>
          <w:ilvl w:val="0"/>
          <w:numId w:val="42"/>
        </w:numPr>
        <w:spacing w:before="0" w:after="160"/>
      </w:pPr>
      <w:r w:rsidRPr="00B84160">
        <w:rPr>
          <w:b/>
          <w:bCs/>
        </w:rPr>
        <w:t>Prevents Droughts and Water Scarcity</w:t>
      </w:r>
      <w:r w:rsidRPr="00B84160">
        <w:t xml:space="preserve"> – Helps during dry seasons.</w:t>
      </w:r>
    </w:p>
    <w:p w14:paraId="3930D824" w14:textId="77777777" w:rsidR="00F1101D" w:rsidRPr="00B84160" w:rsidRDefault="00F1101D" w:rsidP="00F1101D">
      <w:pPr>
        <w:numPr>
          <w:ilvl w:val="0"/>
          <w:numId w:val="42"/>
        </w:numPr>
        <w:spacing w:before="0" w:after="160"/>
      </w:pPr>
      <w:r w:rsidRPr="00B84160">
        <w:rPr>
          <w:b/>
          <w:bCs/>
        </w:rPr>
        <w:t>Protects the Environment</w:t>
      </w:r>
      <w:r w:rsidRPr="00B84160">
        <w:t xml:space="preserve"> – Maintains rivers, lakes, and groundwater levels.</w:t>
      </w:r>
    </w:p>
    <w:p w14:paraId="5D607047" w14:textId="77777777" w:rsidR="00F1101D" w:rsidRDefault="00F1101D" w:rsidP="00F1101D"/>
    <w:p w14:paraId="56D685D7" w14:textId="77777777" w:rsidR="00B67002" w:rsidRPr="00B84160" w:rsidRDefault="00B67002" w:rsidP="00B67002">
      <w:pPr>
        <w:rPr>
          <w:b/>
          <w:bCs/>
        </w:rPr>
      </w:pPr>
      <w:r>
        <w:t>-</w:t>
      </w:r>
      <w:r w:rsidRPr="00B84160">
        <w:rPr>
          <w:b/>
          <w:bCs/>
        </w:rPr>
        <w:t>Examples of Water Conservation Activities</w:t>
      </w:r>
    </w:p>
    <w:p w14:paraId="7ED966B0" w14:textId="77777777" w:rsidR="00B67002" w:rsidRPr="00B84160" w:rsidRDefault="00B67002" w:rsidP="00B67002">
      <w:pPr>
        <w:rPr>
          <w:b/>
          <w:bCs/>
        </w:rPr>
      </w:pPr>
      <w:r w:rsidRPr="00B84160">
        <w:rPr>
          <w:b/>
          <w:bCs/>
        </w:rPr>
        <w:t>1. Rainwater Harvesting</w:t>
      </w:r>
    </w:p>
    <w:p w14:paraId="7545691E" w14:textId="77777777" w:rsidR="00B67002" w:rsidRPr="00B84160" w:rsidRDefault="00B67002" w:rsidP="00B67002">
      <w:pPr>
        <w:numPr>
          <w:ilvl w:val="0"/>
          <w:numId w:val="43"/>
        </w:numPr>
        <w:spacing w:before="0" w:after="160"/>
      </w:pPr>
      <w:r w:rsidRPr="00B84160">
        <w:t>Collecting and storing rainwater for later use.</w:t>
      </w:r>
    </w:p>
    <w:p w14:paraId="02DE956B" w14:textId="77777777" w:rsidR="00B67002" w:rsidRPr="00B84160" w:rsidRDefault="00B67002" w:rsidP="00B67002">
      <w:pPr>
        <w:numPr>
          <w:ilvl w:val="0"/>
          <w:numId w:val="43"/>
        </w:numPr>
        <w:spacing w:before="0" w:after="160"/>
      </w:pPr>
      <w:r w:rsidRPr="00B84160">
        <w:rPr>
          <w:i/>
          <w:iCs/>
        </w:rPr>
        <w:t>Example:</w:t>
      </w:r>
      <w:r w:rsidRPr="00B84160">
        <w:t xml:space="preserve"> Installing a rainwater tank at home or in schools.</w:t>
      </w:r>
    </w:p>
    <w:p w14:paraId="3016E48B" w14:textId="77777777" w:rsidR="00B67002" w:rsidRPr="00B84160" w:rsidRDefault="00B67002" w:rsidP="00B67002">
      <w:pPr>
        <w:rPr>
          <w:b/>
          <w:bCs/>
        </w:rPr>
      </w:pPr>
      <w:r w:rsidRPr="00B84160">
        <w:rPr>
          <w:b/>
          <w:bCs/>
        </w:rPr>
        <w:t>2. Fixing Leaks and Wastage</w:t>
      </w:r>
    </w:p>
    <w:p w14:paraId="794A6496" w14:textId="77777777" w:rsidR="00B67002" w:rsidRPr="00B84160" w:rsidRDefault="00B67002" w:rsidP="00B67002">
      <w:pPr>
        <w:numPr>
          <w:ilvl w:val="0"/>
          <w:numId w:val="44"/>
        </w:numPr>
        <w:spacing w:before="0" w:after="160"/>
      </w:pPr>
      <w:r w:rsidRPr="00B84160">
        <w:t>Repairing dripping taps and pipelines.</w:t>
      </w:r>
    </w:p>
    <w:p w14:paraId="3601D943" w14:textId="77777777" w:rsidR="00B67002" w:rsidRPr="00B84160" w:rsidRDefault="00B67002" w:rsidP="00B67002">
      <w:pPr>
        <w:numPr>
          <w:ilvl w:val="0"/>
          <w:numId w:val="44"/>
        </w:numPr>
        <w:spacing w:before="0" w:after="160"/>
      </w:pPr>
      <w:r w:rsidRPr="00B84160">
        <w:rPr>
          <w:i/>
          <w:iCs/>
        </w:rPr>
        <w:t>Example:</w:t>
      </w:r>
      <w:r w:rsidRPr="00B84160">
        <w:t xml:space="preserve"> Schools checking and fixing leaking taps in bathrooms.</w:t>
      </w:r>
    </w:p>
    <w:p w14:paraId="57C04755" w14:textId="31F05E14" w:rsidR="00F1101D" w:rsidRPr="00B84160" w:rsidRDefault="00F1101D" w:rsidP="00F1101D">
      <w:pPr>
        <w:rPr>
          <w:b/>
          <w:bCs/>
        </w:rPr>
      </w:pPr>
      <w:r w:rsidRPr="00B84160">
        <w:rPr>
          <w:b/>
          <w:bCs/>
        </w:rPr>
        <w:t xml:space="preserve"> </w:t>
      </w:r>
    </w:p>
    <w:p w14:paraId="57BB0C23" w14:textId="5515BEED" w:rsidR="00F1101D" w:rsidRPr="00F1101D" w:rsidRDefault="00C12E72" w:rsidP="00F1101D">
      <w:pPr>
        <w:rPr>
          <w:lang w:val="en-IN"/>
        </w:rPr>
      </w:pPr>
      <w:proofErr w:type="spellStart"/>
      <w:r>
        <w:rPr>
          <w:lang w:val="en-IN"/>
        </w:rPr>
        <w:t>Youtube</w:t>
      </w:r>
      <w:proofErr w:type="spellEnd"/>
      <w:r>
        <w:rPr>
          <w:lang w:val="en-IN"/>
        </w:rPr>
        <w:t xml:space="preserve"> </w:t>
      </w:r>
      <w:proofErr w:type="gramStart"/>
      <w:r>
        <w:rPr>
          <w:lang w:val="en-IN"/>
        </w:rPr>
        <w:t>link:-</w:t>
      </w:r>
      <w:proofErr w:type="gramEnd"/>
      <w:hyperlink r:id="rId15" w:history="1">
        <w:r w:rsidRPr="00C12E72">
          <w:rPr>
            <w:rStyle w:val="Hyperlink"/>
          </w:rPr>
          <w:t>https://www.youtube.com/watch?v=nTcFXJT0Fsc</w:t>
        </w:r>
      </w:hyperlink>
    </w:p>
    <w:sectPr w:rsidR="00F1101D" w:rsidRPr="00F1101D"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F8CD8" w14:textId="77777777" w:rsidR="000A2810" w:rsidRDefault="000A2810">
      <w:pPr>
        <w:spacing w:line="240" w:lineRule="auto"/>
      </w:pPr>
      <w:r>
        <w:separator/>
      </w:r>
    </w:p>
  </w:endnote>
  <w:endnote w:type="continuationSeparator" w:id="0">
    <w:p w14:paraId="0A94BA8B" w14:textId="77777777" w:rsidR="000A2810" w:rsidRDefault="000A2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87CCF" w14:textId="77777777" w:rsidR="000A2810" w:rsidRDefault="000A2810">
      <w:pPr>
        <w:spacing w:line="240" w:lineRule="auto"/>
      </w:pPr>
      <w:r>
        <w:separator/>
      </w:r>
    </w:p>
  </w:footnote>
  <w:footnote w:type="continuationSeparator" w:id="0">
    <w:p w14:paraId="0EADFCED" w14:textId="77777777" w:rsidR="000A2810" w:rsidRDefault="000A28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3" style="width:0;height:1.5pt" o:hralign="center" o:bullet="t" o:hrstd="t" o:hr="t" fillcolor="#a0a0a0" stroked="f"/>
    </w:pict>
  </w:numPicBullet>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3351E"/>
    <w:multiLevelType w:val="multilevel"/>
    <w:tmpl w:val="016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55DAA"/>
    <w:multiLevelType w:val="multilevel"/>
    <w:tmpl w:val="378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D23764"/>
    <w:multiLevelType w:val="multilevel"/>
    <w:tmpl w:val="9036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1E18C2"/>
    <w:multiLevelType w:val="multilevel"/>
    <w:tmpl w:val="FA0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56930"/>
    <w:multiLevelType w:val="multilevel"/>
    <w:tmpl w:val="6390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7042D"/>
    <w:multiLevelType w:val="multilevel"/>
    <w:tmpl w:val="D008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42612F"/>
    <w:multiLevelType w:val="multilevel"/>
    <w:tmpl w:val="4110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656D3"/>
    <w:multiLevelType w:val="multilevel"/>
    <w:tmpl w:val="498E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93D83"/>
    <w:multiLevelType w:val="multilevel"/>
    <w:tmpl w:val="030E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9552D"/>
    <w:multiLevelType w:val="multilevel"/>
    <w:tmpl w:val="E1D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95A56"/>
    <w:multiLevelType w:val="multilevel"/>
    <w:tmpl w:val="D61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34A27"/>
    <w:multiLevelType w:val="multilevel"/>
    <w:tmpl w:val="025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404EE"/>
    <w:multiLevelType w:val="hybridMultilevel"/>
    <w:tmpl w:val="99AAAC34"/>
    <w:lvl w:ilvl="0" w:tplc="E7A2EE08">
      <w:start w:val="1"/>
      <w:numFmt w:val="bullet"/>
      <w:lvlText w:val=""/>
      <w:lvlPicBulletId w:val="0"/>
      <w:lvlJc w:val="left"/>
      <w:pPr>
        <w:tabs>
          <w:tab w:val="num" w:pos="720"/>
        </w:tabs>
        <w:ind w:left="720" w:hanging="360"/>
      </w:pPr>
      <w:rPr>
        <w:rFonts w:ascii="Symbol" w:hAnsi="Symbol" w:hint="default"/>
      </w:rPr>
    </w:lvl>
    <w:lvl w:ilvl="1" w:tplc="494E8D36" w:tentative="1">
      <w:start w:val="1"/>
      <w:numFmt w:val="bullet"/>
      <w:lvlText w:val=""/>
      <w:lvlJc w:val="left"/>
      <w:pPr>
        <w:tabs>
          <w:tab w:val="num" w:pos="1440"/>
        </w:tabs>
        <w:ind w:left="1440" w:hanging="360"/>
      </w:pPr>
      <w:rPr>
        <w:rFonts w:ascii="Symbol" w:hAnsi="Symbol" w:hint="default"/>
      </w:rPr>
    </w:lvl>
    <w:lvl w:ilvl="2" w:tplc="E39EE438" w:tentative="1">
      <w:start w:val="1"/>
      <w:numFmt w:val="bullet"/>
      <w:lvlText w:val=""/>
      <w:lvlJc w:val="left"/>
      <w:pPr>
        <w:tabs>
          <w:tab w:val="num" w:pos="2160"/>
        </w:tabs>
        <w:ind w:left="2160" w:hanging="360"/>
      </w:pPr>
      <w:rPr>
        <w:rFonts w:ascii="Symbol" w:hAnsi="Symbol" w:hint="default"/>
      </w:rPr>
    </w:lvl>
    <w:lvl w:ilvl="3" w:tplc="C1405622" w:tentative="1">
      <w:start w:val="1"/>
      <w:numFmt w:val="bullet"/>
      <w:lvlText w:val=""/>
      <w:lvlJc w:val="left"/>
      <w:pPr>
        <w:tabs>
          <w:tab w:val="num" w:pos="2880"/>
        </w:tabs>
        <w:ind w:left="2880" w:hanging="360"/>
      </w:pPr>
      <w:rPr>
        <w:rFonts w:ascii="Symbol" w:hAnsi="Symbol" w:hint="default"/>
      </w:rPr>
    </w:lvl>
    <w:lvl w:ilvl="4" w:tplc="A8626C86" w:tentative="1">
      <w:start w:val="1"/>
      <w:numFmt w:val="bullet"/>
      <w:lvlText w:val=""/>
      <w:lvlJc w:val="left"/>
      <w:pPr>
        <w:tabs>
          <w:tab w:val="num" w:pos="3600"/>
        </w:tabs>
        <w:ind w:left="3600" w:hanging="360"/>
      </w:pPr>
      <w:rPr>
        <w:rFonts w:ascii="Symbol" w:hAnsi="Symbol" w:hint="default"/>
      </w:rPr>
    </w:lvl>
    <w:lvl w:ilvl="5" w:tplc="A96E63E2" w:tentative="1">
      <w:start w:val="1"/>
      <w:numFmt w:val="bullet"/>
      <w:lvlText w:val=""/>
      <w:lvlJc w:val="left"/>
      <w:pPr>
        <w:tabs>
          <w:tab w:val="num" w:pos="4320"/>
        </w:tabs>
        <w:ind w:left="4320" w:hanging="360"/>
      </w:pPr>
      <w:rPr>
        <w:rFonts w:ascii="Symbol" w:hAnsi="Symbol" w:hint="default"/>
      </w:rPr>
    </w:lvl>
    <w:lvl w:ilvl="6" w:tplc="55A65578" w:tentative="1">
      <w:start w:val="1"/>
      <w:numFmt w:val="bullet"/>
      <w:lvlText w:val=""/>
      <w:lvlJc w:val="left"/>
      <w:pPr>
        <w:tabs>
          <w:tab w:val="num" w:pos="5040"/>
        </w:tabs>
        <w:ind w:left="5040" w:hanging="360"/>
      </w:pPr>
      <w:rPr>
        <w:rFonts w:ascii="Symbol" w:hAnsi="Symbol" w:hint="default"/>
      </w:rPr>
    </w:lvl>
    <w:lvl w:ilvl="7" w:tplc="680AA0F8" w:tentative="1">
      <w:start w:val="1"/>
      <w:numFmt w:val="bullet"/>
      <w:lvlText w:val=""/>
      <w:lvlJc w:val="left"/>
      <w:pPr>
        <w:tabs>
          <w:tab w:val="num" w:pos="5760"/>
        </w:tabs>
        <w:ind w:left="5760" w:hanging="360"/>
      </w:pPr>
      <w:rPr>
        <w:rFonts w:ascii="Symbol" w:hAnsi="Symbol" w:hint="default"/>
      </w:rPr>
    </w:lvl>
    <w:lvl w:ilvl="8" w:tplc="ED4E6C5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2E74CC0"/>
    <w:multiLevelType w:val="multilevel"/>
    <w:tmpl w:val="40E2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70EDD"/>
    <w:multiLevelType w:val="multilevel"/>
    <w:tmpl w:val="EF5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13483"/>
    <w:multiLevelType w:val="multilevel"/>
    <w:tmpl w:val="75BA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00F6F"/>
    <w:multiLevelType w:val="multilevel"/>
    <w:tmpl w:val="A06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C6A25"/>
    <w:multiLevelType w:val="multilevel"/>
    <w:tmpl w:val="B570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BC752E"/>
    <w:multiLevelType w:val="multilevel"/>
    <w:tmpl w:val="4A5C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F2F33"/>
    <w:multiLevelType w:val="multilevel"/>
    <w:tmpl w:val="D8A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B3BD2"/>
    <w:multiLevelType w:val="multilevel"/>
    <w:tmpl w:val="4272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205DC8"/>
    <w:multiLevelType w:val="multilevel"/>
    <w:tmpl w:val="39C4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1413D"/>
    <w:multiLevelType w:val="multilevel"/>
    <w:tmpl w:val="2628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5E57E0"/>
    <w:multiLevelType w:val="multilevel"/>
    <w:tmpl w:val="CC22D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76569"/>
    <w:multiLevelType w:val="multilevel"/>
    <w:tmpl w:val="8DF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6" w15:restartNumberingAfterBreak="0">
    <w:nsid w:val="7BF4022D"/>
    <w:multiLevelType w:val="multilevel"/>
    <w:tmpl w:val="4AB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422127">
    <w:abstractNumId w:val="35"/>
  </w:num>
  <w:num w:numId="2" w16cid:durableId="2053647071">
    <w:abstractNumId w:val="35"/>
    <w:lvlOverride w:ilvl="0">
      <w:startOverride w:val="1"/>
    </w:lvlOverride>
  </w:num>
  <w:num w:numId="3" w16cid:durableId="376898997">
    <w:abstractNumId w:val="35"/>
  </w:num>
  <w:num w:numId="4" w16cid:durableId="1266620680">
    <w:abstractNumId w:val="35"/>
    <w:lvlOverride w:ilvl="0">
      <w:startOverride w:val="1"/>
    </w:lvlOverride>
  </w:num>
  <w:num w:numId="5" w16cid:durableId="598106103">
    <w:abstractNumId w:val="8"/>
  </w:num>
  <w:num w:numId="6" w16cid:durableId="546071036">
    <w:abstractNumId w:val="35"/>
    <w:lvlOverride w:ilvl="0">
      <w:startOverride w:val="1"/>
    </w:lvlOverride>
  </w:num>
  <w:num w:numId="7" w16cid:durableId="3173928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8138572">
    <w:abstractNumId w:val="11"/>
  </w:num>
  <w:num w:numId="9" w16cid:durableId="8997059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40368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1613629">
    <w:abstractNumId w:val="7"/>
  </w:num>
  <w:num w:numId="12" w16cid:durableId="991838024">
    <w:abstractNumId w:val="6"/>
  </w:num>
  <w:num w:numId="13" w16cid:durableId="1358190459">
    <w:abstractNumId w:val="5"/>
  </w:num>
  <w:num w:numId="14" w16cid:durableId="1434128980">
    <w:abstractNumId w:val="4"/>
  </w:num>
  <w:num w:numId="15" w16cid:durableId="1217160391">
    <w:abstractNumId w:val="3"/>
  </w:num>
  <w:num w:numId="16" w16cid:durableId="1442186576">
    <w:abstractNumId w:val="2"/>
  </w:num>
  <w:num w:numId="17" w16cid:durableId="446390987">
    <w:abstractNumId w:val="1"/>
  </w:num>
  <w:num w:numId="18" w16cid:durableId="1743991784">
    <w:abstractNumId w:val="0"/>
  </w:num>
  <w:num w:numId="19" w16cid:durableId="1025402542">
    <w:abstractNumId w:val="15"/>
  </w:num>
  <w:num w:numId="20" w16cid:durableId="1962109360">
    <w:abstractNumId w:val="30"/>
  </w:num>
  <w:num w:numId="21" w16cid:durableId="1519268723">
    <w:abstractNumId w:val="33"/>
  </w:num>
  <w:num w:numId="22" w16cid:durableId="1509756796">
    <w:abstractNumId w:val="32"/>
  </w:num>
  <w:num w:numId="23" w16cid:durableId="815222028">
    <w:abstractNumId w:val="17"/>
  </w:num>
  <w:num w:numId="24" w16cid:durableId="940378364">
    <w:abstractNumId w:val="36"/>
  </w:num>
  <w:num w:numId="25" w16cid:durableId="1893223702">
    <w:abstractNumId w:val="26"/>
  </w:num>
  <w:num w:numId="26" w16cid:durableId="199974755">
    <w:abstractNumId w:val="13"/>
  </w:num>
  <w:num w:numId="27" w16cid:durableId="365643518">
    <w:abstractNumId w:val="19"/>
  </w:num>
  <w:num w:numId="28" w16cid:durableId="70279835">
    <w:abstractNumId w:val="24"/>
  </w:num>
  <w:num w:numId="29" w16cid:durableId="1115442078">
    <w:abstractNumId w:val="18"/>
  </w:num>
  <w:num w:numId="30" w16cid:durableId="149560961">
    <w:abstractNumId w:val="23"/>
  </w:num>
  <w:num w:numId="31" w16cid:durableId="1834486503">
    <w:abstractNumId w:val="28"/>
  </w:num>
  <w:num w:numId="32" w16cid:durableId="1561670269">
    <w:abstractNumId w:val="31"/>
  </w:num>
  <w:num w:numId="33" w16cid:durableId="123548938">
    <w:abstractNumId w:val="21"/>
  </w:num>
  <w:num w:numId="34" w16cid:durableId="1624265441">
    <w:abstractNumId w:val="16"/>
  </w:num>
  <w:num w:numId="35" w16cid:durableId="692266295">
    <w:abstractNumId w:val="14"/>
  </w:num>
  <w:num w:numId="36" w16cid:durableId="1030960882">
    <w:abstractNumId w:val="29"/>
  </w:num>
  <w:num w:numId="37" w16cid:durableId="1517772662">
    <w:abstractNumId w:val="20"/>
  </w:num>
  <w:num w:numId="38" w16cid:durableId="347827826">
    <w:abstractNumId w:val="9"/>
  </w:num>
  <w:num w:numId="39" w16cid:durableId="368065724">
    <w:abstractNumId w:val="25"/>
  </w:num>
  <w:num w:numId="40" w16cid:durableId="740062546">
    <w:abstractNumId w:val="22"/>
  </w:num>
  <w:num w:numId="41" w16cid:durableId="715589668">
    <w:abstractNumId w:val="12"/>
  </w:num>
  <w:num w:numId="42" w16cid:durableId="1916815518">
    <w:abstractNumId w:val="27"/>
  </w:num>
  <w:num w:numId="43" w16cid:durableId="471950926">
    <w:abstractNumId w:val="34"/>
  </w:num>
  <w:num w:numId="44" w16cid:durableId="526602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activeWritingStyle w:appName="MSWord" w:lang="en-US" w:vendorID="64" w:dllVersion="6" w:nlCheck="1" w:checkStyle="1"/>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D1"/>
    <w:rsid w:val="00007202"/>
    <w:rsid w:val="000150E9"/>
    <w:rsid w:val="00030E3C"/>
    <w:rsid w:val="00072D27"/>
    <w:rsid w:val="00083C22"/>
    <w:rsid w:val="00086E87"/>
    <w:rsid w:val="000871A8"/>
    <w:rsid w:val="000A036B"/>
    <w:rsid w:val="000A2810"/>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2D0840"/>
    <w:rsid w:val="00301789"/>
    <w:rsid w:val="00325194"/>
    <w:rsid w:val="003728E3"/>
    <w:rsid w:val="00393A86"/>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B4A4F"/>
    <w:rsid w:val="007D6630"/>
    <w:rsid w:val="007F66F5"/>
    <w:rsid w:val="00812400"/>
    <w:rsid w:val="0082203C"/>
    <w:rsid w:val="00832216"/>
    <w:rsid w:val="008360A8"/>
    <w:rsid w:val="008416E0"/>
    <w:rsid w:val="00853E64"/>
    <w:rsid w:val="00895251"/>
    <w:rsid w:val="00897BFF"/>
    <w:rsid w:val="008C61B9"/>
    <w:rsid w:val="00912477"/>
    <w:rsid w:val="009139AF"/>
    <w:rsid w:val="00943B06"/>
    <w:rsid w:val="00945864"/>
    <w:rsid w:val="009806F4"/>
    <w:rsid w:val="009853E9"/>
    <w:rsid w:val="009925A8"/>
    <w:rsid w:val="00996E16"/>
    <w:rsid w:val="009B69C5"/>
    <w:rsid w:val="009D3947"/>
    <w:rsid w:val="009D759B"/>
    <w:rsid w:val="009F72A7"/>
    <w:rsid w:val="00A119D9"/>
    <w:rsid w:val="00A1309F"/>
    <w:rsid w:val="00A21BED"/>
    <w:rsid w:val="00A27D99"/>
    <w:rsid w:val="00A537D1"/>
    <w:rsid w:val="00A60D92"/>
    <w:rsid w:val="00A86EAC"/>
    <w:rsid w:val="00A923E7"/>
    <w:rsid w:val="00AA661C"/>
    <w:rsid w:val="00AC2F58"/>
    <w:rsid w:val="00AF122A"/>
    <w:rsid w:val="00B369B4"/>
    <w:rsid w:val="00B53817"/>
    <w:rsid w:val="00B61F85"/>
    <w:rsid w:val="00B67002"/>
    <w:rsid w:val="00BA3CC7"/>
    <w:rsid w:val="00BF457D"/>
    <w:rsid w:val="00BF4775"/>
    <w:rsid w:val="00C12E72"/>
    <w:rsid w:val="00C34FCA"/>
    <w:rsid w:val="00CA0C45"/>
    <w:rsid w:val="00CB1D0E"/>
    <w:rsid w:val="00CC3AB0"/>
    <w:rsid w:val="00CD4A9C"/>
    <w:rsid w:val="00CF12AE"/>
    <w:rsid w:val="00D1798D"/>
    <w:rsid w:val="00D44ACA"/>
    <w:rsid w:val="00D86062"/>
    <w:rsid w:val="00D902A4"/>
    <w:rsid w:val="00DB2323"/>
    <w:rsid w:val="00DB331E"/>
    <w:rsid w:val="00DC4E21"/>
    <w:rsid w:val="00DD5358"/>
    <w:rsid w:val="00E222AF"/>
    <w:rsid w:val="00E224A0"/>
    <w:rsid w:val="00E254F0"/>
    <w:rsid w:val="00E4313F"/>
    <w:rsid w:val="00E51168"/>
    <w:rsid w:val="00E55B4B"/>
    <w:rsid w:val="00E55FC7"/>
    <w:rsid w:val="00E72A21"/>
    <w:rsid w:val="00E7715A"/>
    <w:rsid w:val="00EB700D"/>
    <w:rsid w:val="00F1101D"/>
    <w:rsid w:val="00F31B25"/>
    <w:rsid w:val="00F33B83"/>
    <w:rsid w:val="00F41B42"/>
    <w:rsid w:val="00F54BD0"/>
    <w:rsid w:val="00F633E4"/>
    <w:rsid w:val="00FB3BB2"/>
    <w:rsid w:val="00FD545E"/>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9CA2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PBkmOhOk8n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GK_vRtHJZu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tW2rrLHs08" TargetMode="External"/><Relationship Id="rId5" Type="http://schemas.openxmlformats.org/officeDocument/2006/relationships/numbering" Target="numbering.xml"/><Relationship Id="rId15" Type="http://schemas.openxmlformats.org/officeDocument/2006/relationships/hyperlink" Target="https://www.youtube.com/watch?v=nTcFXJT0Fsc"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youtube.com/watch?v=17HC3MMBwx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20T480\AppData\Local\Microsoft\Office\16.0\DTS\en-IN%7bEB836AE9-FEC9-4BE0-B9E3-49C464D8831D%7d\%7b104FA94D-EF51-47B2-BC5C-B76831410BD5%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0B11AC6D-AF1E-4554-883B-A6E9BB9B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{104FA94D-EF51-47B2-BC5C-B76831410BD5}tf10002117_win32</Template>
  <TotalTime>0</TotalTime>
  <Pages>8</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2025-10-16T12:29:00Z</dcterms:created>
  <dcterms:modified xsi:type="dcterms:W3CDTF">2025-10-16T14:24:00Z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