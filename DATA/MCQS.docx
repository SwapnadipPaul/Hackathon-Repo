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2B1C" w14:textId="77777777" w:rsidR="009C5F48" w:rsidRPr="009C5F48" w:rsidRDefault="009C5F48" w:rsidP="009C5F48">
      <w:pPr>
        <w:numPr>
          <w:ilvl w:val="0"/>
          <w:numId w:val="19"/>
        </w:numPr>
        <w:rPr>
          <w:lang w:val="en-IN"/>
        </w:rPr>
      </w:pPr>
      <w:r w:rsidRPr="009C5F48">
        <w:rPr>
          <w:lang w:val="en-IN"/>
        </w:rPr>
        <w:t>What is the process where the planet's average temperature slowly increases over many years called?</w:t>
      </w:r>
    </w:p>
    <w:p w14:paraId="684985D8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Global cooling</w:t>
      </w:r>
    </w:p>
    <w:p w14:paraId="67A0A3E8" w14:textId="4F7D84F8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 xml:space="preserve">B. </w:t>
      </w:r>
      <w:r w:rsidRPr="009C5F48">
        <w:rPr>
          <w:b/>
          <w:bCs/>
          <w:lang w:val="en-IN"/>
        </w:rPr>
        <w:t xml:space="preserve">Global warming </w:t>
      </w:r>
    </w:p>
    <w:p w14:paraId="18BCDF77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C. Photosynthesis</w:t>
      </w:r>
    </w:p>
    <w:p w14:paraId="20D58617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Ocean tides</w:t>
      </w:r>
    </w:p>
    <w:p w14:paraId="3A85DA20" w14:textId="77777777" w:rsidR="009C5F48" w:rsidRPr="009C5F48" w:rsidRDefault="009C5F48" w:rsidP="009C5F48">
      <w:pPr>
        <w:numPr>
          <w:ilvl w:val="0"/>
          <w:numId w:val="19"/>
        </w:numPr>
        <w:rPr>
          <w:lang w:val="en-IN"/>
        </w:rPr>
      </w:pPr>
      <w:r w:rsidRPr="009C5F48">
        <w:rPr>
          <w:lang w:val="en-IN"/>
        </w:rPr>
        <w:t>What is the main goal of Waste Management?</w:t>
      </w:r>
    </w:p>
    <w:p w14:paraId="3C0DD930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To increase waste</w:t>
      </w:r>
    </w:p>
    <w:p w14:paraId="7A51DEED" w14:textId="1D62FF6E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 xml:space="preserve">B. </w:t>
      </w:r>
      <w:r w:rsidRPr="009C5F48">
        <w:rPr>
          <w:b/>
          <w:bCs/>
          <w:lang w:val="en-IN"/>
        </w:rPr>
        <w:t xml:space="preserve">To collect, transport, treat, recycle, and dispose of waste safely </w:t>
      </w:r>
    </w:p>
    <w:p w14:paraId="31E217CB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C. To cause pollution</w:t>
      </w:r>
    </w:p>
    <w:p w14:paraId="49B79D96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To produce more coal</w:t>
      </w:r>
    </w:p>
    <w:p w14:paraId="24257157" w14:textId="77777777" w:rsidR="009C5F48" w:rsidRPr="009C5F48" w:rsidRDefault="009C5F48" w:rsidP="009C5F48">
      <w:pPr>
        <w:numPr>
          <w:ilvl w:val="0"/>
          <w:numId w:val="19"/>
        </w:numPr>
        <w:rPr>
          <w:lang w:val="en-IN"/>
        </w:rPr>
      </w:pPr>
      <w:r w:rsidRPr="009C5F48">
        <w:rPr>
          <w:lang w:val="en-IN"/>
        </w:rPr>
        <w:t>What gas do trees absorb from the atmosphere?</w:t>
      </w:r>
    </w:p>
    <w:p w14:paraId="4B79D505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Oxygen (O2​)</w:t>
      </w:r>
    </w:p>
    <w:p w14:paraId="1BEE066C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B. Nitrogen (N2​)</w:t>
      </w:r>
    </w:p>
    <w:p w14:paraId="7D7A14D1" w14:textId="77777777" w:rsidR="009C5F48" w:rsidRDefault="009C5F48" w:rsidP="009C5F48">
      <w:pPr>
        <w:rPr>
          <w:lang w:val="en-IN"/>
        </w:rPr>
      </w:pPr>
      <w:r w:rsidRPr="009C5F48">
        <w:rPr>
          <w:lang w:val="en-IN"/>
        </w:rPr>
        <w:t xml:space="preserve">C. </w:t>
      </w:r>
      <w:r w:rsidRPr="009C5F48">
        <w:rPr>
          <w:b/>
          <w:bCs/>
          <w:lang w:val="en-IN"/>
        </w:rPr>
        <w:t>Carbon</w:t>
      </w:r>
      <w:r w:rsidRPr="009C5F48">
        <w:rPr>
          <w:lang w:val="en-IN"/>
        </w:rPr>
        <w:t xml:space="preserve"> </w:t>
      </w:r>
      <w:r w:rsidRPr="009C5F48">
        <w:rPr>
          <w:b/>
          <w:bCs/>
          <w:lang w:val="en-IN"/>
        </w:rPr>
        <w:t>dioxide</w:t>
      </w:r>
      <w:r w:rsidRPr="009C5F48">
        <w:rPr>
          <w:lang w:val="en-IN"/>
        </w:rPr>
        <w:t xml:space="preserve"> (CO2​) </w:t>
      </w:r>
    </w:p>
    <w:p w14:paraId="6243539D" w14:textId="3A663132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Methane (CH4​)</w:t>
      </w:r>
    </w:p>
    <w:p w14:paraId="4BEB90B7" w14:textId="77777777" w:rsidR="009C5F48" w:rsidRPr="009C5F48" w:rsidRDefault="009C5F48" w:rsidP="009C5F48">
      <w:pPr>
        <w:numPr>
          <w:ilvl w:val="0"/>
          <w:numId w:val="19"/>
        </w:numPr>
        <w:rPr>
          <w:lang w:val="en-IN"/>
        </w:rPr>
      </w:pPr>
      <w:r w:rsidRPr="009C5F48">
        <w:rPr>
          <w:lang w:val="en-IN"/>
        </w:rPr>
        <w:t>What is the primary purpose of a water conservation activity?</w:t>
      </w:r>
    </w:p>
    <w:p w14:paraId="271B9ECA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To increase water wastage</w:t>
      </w:r>
    </w:p>
    <w:p w14:paraId="5B536C71" w14:textId="77777777" w:rsidR="009C5F48" w:rsidRDefault="009C5F48" w:rsidP="009C5F48">
      <w:pPr>
        <w:rPr>
          <w:lang w:val="en-IN"/>
        </w:rPr>
      </w:pPr>
      <w:r w:rsidRPr="009C5F48">
        <w:rPr>
          <w:lang w:val="en-IN"/>
        </w:rPr>
        <w:t xml:space="preserve">B. </w:t>
      </w:r>
      <w:r w:rsidRPr="009C5F48">
        <w:rPr>
          <w:b/>
          <w:bCs/>
          <w:lang w:val="en-IN"/>
        </w:rPr>
        <w:t>To save, manage, and use water efficiently</w:t>
      </w:r>
      <w:r w:rsidRPr="009C5F48">
        <w:rPr>
          <w:lang w:val="en-IN"/>
        </w:rPr>
        <w:t xml:space="preserve"> </w:t>
      </w:r>
    </w:p>
    <w:p w14:paraId="56BADAE7" w14:textId="7958B638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C. To pollute water sources</w:t>
      </w:r>
    </w:p>
    <w:p w14:paraId="596CA21D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To increase drought</w:t>
      </w:r>
    </w:p>
    <w:p w14:paraId="37941657" w14:textId="77777777" w:rsidR="009C5F48" w:rsidRPr="009C5F48" w:rsidRDefault="009C5F48" w:rsidP="009C5F48">
      <w:pPr>
        <w:numPr>
          <w:ilvl w:val="0"/>
          <w:numId w:val="19"/>
        </w:numPr>
        <w:rPr>
          <w:lang w:val="en-IN"/>
        </w:rPr>
      </w:pPr>
      <w:r w:rsidRPr="009C5F48">
        <w:rPr>
          <w:lang w:val="en-IN"/>
        </w:rPr>
        <w:t>What is a main cause of increased greenhouse gases?</w:t>
      </w:r>
    </w:p>
    <w:p w14:paraId="4729DF59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Using public transport</w:t>
      </w:r>
    </w:p>
    <w:p w14:paraId="2C6A27B5" w14:textId="79EDD08F" w:rsidR="009C5F48" w:rsidRPr="009C5F48" w:rsidRDefault="009C5F48" w:rsidP="009C5F48">
      <w:pPr>
        <w:rPr>
          <w:b/>
          <w:bCs/>
          <w:lang w:val="en-IN"/>
        </w:rPr>
      </w:pPr>
      <w:r w:rsidRPr="009C5F48">
        <w:rPr>
          <w:lang w:val="en-IN"/>
        </w:rPr>
        <w:t>B</w:t>
      </w:r>
      <w:r w:rsidRPr="009C5F48">
        <w:rPr>
          <w:b/>
          <w:bCs/>
          <w:lang w:val="en-IN"/>
        </w:rPr>
        <w:t xml:space="preserve">. Burning coal, petrol, and diesel </w:t>
      </w:r>
    </w:p>
    <w:p w14:paraId="7F822471" w14:textId="77777777" w:rsidR="009C5F48" w:rsidRPr="009C5F48" w:rsidRDefault="009C5F48" w:rsidP="009C5F48">
      <w:pPr>
        <w:rPr>
          <w:b/>
          <w:bCs/>
          <w:lang w:val="en-IN"/>
        </w:rPr>
      </w:pPr>
      <w:r w:rsidRPr="009C5F48">
        <w:rPr>
          <w:lang w:val="en-IN"/>
        </w:rPr>
        <w:t>C. Planting</w:t>
      </w:r>
      <w:r w:rsidRPr="009C5F48">
        <w:rPr>
          <w:b/>
          <w:bCs/>
          <w:lang w:val="en-IN"/>
        </w:rPr>
        <w:t xml:space="preserve"> </w:t>
      </w:r>
      <w:r w:rsidRPr="009C5F48">
        <w:rPr>
          <w:lang w:val="en-IN"/>
        </w:rPr>
        <w:t>more</w:t>
      </w:r>
      <w:r w:rsidRPr="009C5F48">
        <w:rPr>
          <w:b/>
          <w:bCs/>
          <w:lang w:val="en-IN"/>
        </w:rPr>
        <w:t xml:space="preserve"> </w:t>
      </w:r>
      <w:r w:rsidRPr="009C5F48">
        <w:rPr>
          <w:lang w:val="en-IN"/>
        </w:rPr>
        <w:t>trees</w:t>
      </w:r>
    </w:p>
    <w:p w14:paraId="3EBCED26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Reducing plastic waste</w:t>
      </w:r>
    </w:p>
    <w:p w14:paraId="4DE7F187" w14:textId="19EBC9FA" w:rsidR="006D3A72" w:rsidRDefault="006D3A72" w:rsidP="009C5F48"/>
    <w:p w14:paraId="45EC83DD" w14:textId="77777777" w:rsidR="009C5F48" w:rsidRDefault="009C5F48" w:rsidP="009C5F48"/>
    <w:p w14:paraId="06EB52BD" w14:textId="77777777" w:rsidR="009C5F48" w:rsidRDefault="009C5F48" w:rsidP="009C5F48">
      <w:pPr>
        <w:numPr>
          <w:ilvl w:val="0"/>
          <w:numId w:val="20"/>
        </w:numPr>
        <w:rPr>
          <w:lang w:val="en-IN"/>
        </w:rPr>
      </w:pPr>
      <w:r w:rsidRPr="009C5F48">
        <w:rPr>
          <w:lang w:val="en-IN"/>
        </w:rPr>
        <w:t xml:space="preserve">What is an example of a resource we get from biodiversity? </w:t>
      </w:r>
    </w:p>
    <w:p w14:paraId="6578BF6C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A. Plastic</w:t>
      </w:r>
    </w:p>
    <w:p w14:paraId="1A2F739F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B. </w:t>
      </w:r>
      <w:r w:rsidRPr="009C5F48">
        <w:rPr>
          <w:b/>
          <w:bCs/>
          <w:lang w:val="en-IN"/>
        </w:rPr>
        <w:t>Timber</w:t>
      </w:r>
      <w:r w:rsidRPr="009C5F48">
        <w:rPr>
          <w:lang w:val="en-IN"/>
        </w:rPr>
        <w:t xml:space="preserve"> </w:t>
      </w:r>
    </w:p>
    <w:p w14:paraId="4B5E9FDC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C. Petro</w:t>
      </w:r>
    </w:p>
    <w:p w14:paraId="76313B54" w14:textId="297367B7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l D. Harmful chemicals</w:t>
      </w:r>
    </w:p>
    <w:p w14:paraId="742EEFBB" w14:textId="77777777" w:rsidR="009C5F48" w:rsidRDefault="009C5F48" w:rsidP="009C5F48">
      <w:pPr>
        <w:numPr>
          <w:ilvl w:val="0"/>
          <w:numId w:val="20"/>
        </w:numPr>
        <w:rPr>
          <w:lang w:val="en-IN"/>
        </w:rPr>
      </w:pPr>
      <w:r w:rsidRPr="009C5F48">
        <w:rPr>
          <w:lang w:val="en-IN"/>
        </w:rPr>
        <w:t xml:space="preserve">What is the practice of collecting and storing rainwater for later use? </w:t>
      </w:r>
    </w:p>
    <w:p w14:paraId="3CD70BBE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A. Deforestation</w:t>
      </w:r>
    </w:p>
    <w:p w14:paraId="58227F28" w14:textId="77777777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B. </w:t>
      </w:r>
      <w:r w:rsidRPr="009C5F48">
        <w:rPr>
          <w:b/>
          <w:bCs/>
          <w:lang w:val="en-IN"/>
        </w:rPr>
        <w:t>Rainwater harvesting</w:t>
      </w:r>
    </w:p>
    <w:p w14:paraId="27CB2979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Burning fossil fuels</w:t>
      </w:r>
    </w:p>
    <w:p w14:paraId="59BE0CE9" w14:textId="3E74F441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D. Desertification</w:t>
      </w:r>
    </w:p>
    <w:p w14:paraId="5CD39931" w14:textId="77777777" w:rsidR="009C5F48" w:rsidRDefault="009C5F48" w:rsidP="009C5F48">
      <w:pPr>
        <w:numPr>
          <w:ilvl w:val="0"/>
          <w:numId w:val="20"/>
        </w:numPr>
        <w:rPr>
          <w:lang w:val="en-IN"/>
        </w:rPr>
      </w:pPr>
      <w:r w:rsidRPr="009C5F48">
        <w:rPr>
          <w:lang w:val="en-IN"/>
        </w:rPr>
        <w:t xml:space="preserve">What is one effect of climate change on the polar regions? </w:t>
      </w:r>
    </w:p>
    <w:p w14:paraId="271D6258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A. Ice is forming</w:t>
      </w:r>
    </w:p>
    <w:p w14:paraId="522D1E5E" w14:textId="77777777" w:rsidR="009C5F48" w:rsidRDefault="009C5F48" w:rsidP="009C5F48">
      <w:pPr>
        <w:ind w:left="720"/>
        <w:rPr>
          <w:b/>
          <w:bCs/>
          <w:lang w:val="en-IN"/>
        </w:rPr>
      </w:pPr>
      <w:r w:rsidRPr="009C5F48">
        <w:rPr>
          <w:lang w:val="en-IN"/>
        </w:rPr>
        <w:t xml:space="preserve"> B. </w:t>
      </w:r>
      <w:r w:rsidRPr="009C5F48">
        <w:rPr>
          <w:b/>
          <w:bCs/>
          <w:lang w:val="en-IN"/>
        </w:rPr>
        <w:t>Ice is melting</w:t>
      </w:r>
    </w:p>
    <w:p w14:paraId="2B97AA9B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Temperatures are dropping</w:t>
      </w:r>
    </w:p>
    <w:p w14:paraId="6B02292C" w14:textId="27F2E067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D. Sea levels are decreasing</w:t>
      </w:r>
    </w:p>
    <w:p w14:paraId="5B0F9DBA" w14:textId="77777777" w:rsidR="009C5F48" w:rsidRDefault="009C5F48" w:rsidP="009C5F48">
      <w:pPr>
        <w:numPr>
          <w:ilvl w:val="0"/>
          <w:numId w:val="20"/>
        </w:numPr>
        <w:rPr>
          <w:lang w:val="en-IN"/>
        </w:rPr>
      </w:pPr>
      <w:r w:rsidRPr="009C5F48">
        <w:rPr>
          <w:lang w:val="en-IN"/>
        </w:rPr>
        <w:t xml:space="preserve">What is a benefit of conducting a plastic collection drive? </w:t>
      </w:r>
    </w:p>
    <w:p w14:paraId="40EFA668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A. It clogs drains and rivers</w:t>
      </w:r>
    </w:p>
    <w:p w14:paraId="71A7430D" w14:textId="77777777" w:rsidR="009C5F48" w:rsidRDefault="009C5F48" w:rsidP="009C5F48">
      <w:pPr>
        <w:ind w:left="720"/>
        <w:rPr>
          <w:b/>
          <w:bCs/>
          <w:lang w:val="en-IN"/>
        </w:rPr>
      </w:pPr>
      <w:r w:rsidRPr="009C5F48">
        <w:rPr>
          <w:lang w:val="en-IN"/>
        </w:rPr>
        <w:t xml:space="preserve">. B. </w:t>
      </w:r>
      <w:r w:rsidRPr="009C5F48">
        <w:rPr>
          <w:b/>
          <w:bCs/>
          <w:lang w:val="en-IN"/>
        </w:rPr>
        <w:t>It reduces plastic pollution.</w:t>
      </w:r>
    </w:p>
    <w:p w14:paraId="5AA8B99F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It encourages wildlife to eat plastic. </w:t>
      </w:r>
    </w:p>
    <w:p w14:paraId="4CF277B7" w14:textId="38C43818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D. It increases the need for new plastics.</w:t>
      </w:r>
    </w:p>
    <w:p w14:paraId="336EAEDD" w14:textId="77777777" w:rsidR="009C5F48" w:rsidRDefault="009C5F48" w:rsidP="009C5F48">
      <w:pPr>
        <w:numPr>
          <w:ilvl w:val="0"/>
          <w:numId w:val="20"/>
        </w:numPr>
        <w:rPr>
          <w:lang w:val="en-IN"/>
        </w:rPr>
      </w:pPr>
      <w:r w:rsidRPr="009C5F48">
        <w:rPr>
          <w:lang w:val="en-IN"/>
        </w:rPr>
        <w:t xml:space="preserve">What action is suggested to combat climate change? </w:t>
      </w:r>
    </w:p>
    <w:p w14:paraId="3503150D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A. Down trees (deforestation)</w:t>
      </w:r>
    </w:p>
    <w:p w14:paraId="32DC5D4E" w14:textId="77777777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B. </w:t>
      </w:r>
      <w:r w:rsidRPr="009C5F48">
        <w:rPr>
          <w:b/>
          <w:bCs/>
          <w:lang w:val="en-IN"/>
        </w:rPr>
        <w:t>Use less electricity</w:t>
      </w:r>
    </w:p>
    <w:p w14:paraId="17CEF20D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Increase plastic waste</w:t>
      </w:r>
    </w:p>
    <w:p w14:paraId="0CE795B4" w14:textId="4AF44384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D. Rely more on non-renewable energy</w:t>
      </w:r>
    </w:p>
    <w:p w14:paraId="0769E160" w14:textId="77777777" w:rsidR="009C5F48" w:rsidRPr="009C5F48" w:rsidRDefault="009C5F48" w:rsidP="009C5F48">
      <w:pPr>
        <w:numPr>
          <w:ilvl w:val="0"/>
          <w:numId w:val="21"/>
        </w:numPr>
        <w:rPr>
          <w:lang w:val="en-IN"/>
        </w:rPr>
      </w:pPr>
      <w:r w:rsidRPr="009C5F48">
        <w:rPr>
          <w:lang w:val="en-IN"/>
        </w:rPr>
        <w:lastRenderedPageBreak/>
        <w:t>What is the process where tree roots hold soil together, preventing landslides and soil loss?</w:t>
      </w:r>
    </w:p>
    <w:p w14:paraId="03F7E257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Air pollution</w:t>
      </w:r>
    </w:p>
    <w:p w14:paraId="57B2DB80" w14:textId="56DDAD8C" w:rsidR="009C5F48" w:rsidRPr="009C5F48" w:rsidRDefault="009C5F48" w:rsidP="009C5F48">
      <w:pPr>
        <w:rPr>
          <w:b/>
          <w:bCs/>
          <w:lang w:val="en-IN"/>
        </w:rPr>
      </w:pPr>
      <w:r w:rsidRPr="009C5F48">
        <w:rPr>
          <w:b/>
          <w:bCs/>
          <w:lang w:val="en-IN"/>
        </w:rPr>
        <w:t xml:space="preserve">B. Soil erosion prevention </w:t>
      </w:r>
    </w:p>
    <w:p w14:paraId="039BAAAD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C. Global warming</w:t>
      </w:r>
    </w:p>
    <w:p w14:paraId="05EF54EA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Ocean acidification</w:t>
      </w:r>
    </w:p>
    <w:p w14:paraId="499952F9" w14:textId="77777777" w:rsidR="009C5F48" w:rsidRPr="009C5F48" w:rsidRDefault="009C5F48" w:rsidP="009C5F48">
      <w:pPr>
        <w:numPr>
          <w:ilvl w:val="0"/>
          <w:numId w:val="21"/>
        </w:numPr>
        <w:rPr>
          <w:lang w:val="en-IN"/>
        </w:rPr>
      </w:pPr>
      <w:r w:rsidRPr="009C5F48">
        <w:rPr>
          <w:lang w:val="en-IN"/>
        </w:rPr>
        <w:t>Biodiversity refers to the variety and variability of what?</w:t>
      </w:r>
    </w:p>
    <w:p w14:paraId="1A10FC9E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Buildings</w:t>
      </w:r>
    </w:p>
    <w:p w14:paraId="40CB8D4C" w14:textId="77777777" w:rsidR="009C5F48" w:rsidRDefault="009C5F48" w:rsidP="009C5F48">
      <w:pPr>
        <w:rPr>
          <w:b/>
          <w:bCs/>
          <w:lang w:val="en-IN"/>
        </w:rPr>
      </w:pPr>
      <w:r w:rsidRPr="009C5F48">
        <w:rPr>
          <w:lang w:val="en-IN"/>
        </w:rPr>
        <w:t>B</w:t>
      </w:r>
      <w:r w:rsidRPr="009C5F48">
        <w:rPr>
          <w:b/>
          <w:bCs/>
          <w:lang w:val="en-IN"/>
        </w:rPr>
        <w:t xml:space="preserve">. Life on Earth </w:t>
      </w:r>
    </w:p>
    <w:p w14:paraId="62BC6268" w14:textId="25EAEE7A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C. Machines</w:t>
      </w:r>
    </w:p>
    <w:p w14:paraId="70182797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Money</w:t>
      </w:r>
    </w:p>
    <w:p w14:paraId="69B3B6B3" w14:textId="77777777" w:rsidR="009C5F48" w:rsidRPr="009C5F48" w:rsidRDefault="009C5F48" w:rsidP="009C5F48">
      <w:pPr>
        <w:numPr>
          <w:ilvl w:val="0"/>
          <w:numId w:val="21"/>
        </w:numPr>
        <w:rPr>
          <w:lang w:val="en-IN"/>
        </w:rPr>
      </w:pPr>
      <w:r w:rsidRPr="009C5F48">
        <w:rPr>
          <w:lang w:val="en-IN"/>
        </w:rPr>
        <w:t>Which gas is a major greenhouse gas?</w:t>
      </w:r>
    </w:p>
    <w:p w14:paraId="2E74F221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Oxygen (O2​)</w:t>
      </w:r>
    </w:p>
    <w:p w14:paraId="5779B48D" w14:textId="62BA4FEB" w:rsidR="009C5F48" w:rsidRPr="009C5F48" w:rsidRDefault="009C5F48" w:rsidP="009C5F48">
      <w:pPr>
        <w:rPr>
          <w:b/>
          <w:bCs/>
          <w:lang w:val="en-IN"/>
        </w:rPr>
      </w:pPr>
      <w:r w:rsidRPr="009C5F48">
        <w:rPr>
          <w:lang w:val="en-IN"/>
        </w:rPr>
        <w:t xml:space="preserve">B. </w:t>
      </w:r>
      <w:r w:rsidRPr="009C5F48">
        <w:rPr>
          <w:b/>
          <w:bCs/>
          <w:lang w:val="en-IN"/>
        </w:rPr>
        <w:t xml:space="preserve">Carbon dioxide (CO2​) </w:t>
      </w:r>
    </w:p>
    <w:p w14:paraId="731079E2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C. Hydrogen (H2​)</w:t>
      </w:r>
    </w:p>
    <w:p w14:paraId="5A20CC2F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Nitrogen (N2​)</w:t>
      </w:r>
    </w:p>
    <w:p w14:paraId="3746154B" w14:textId="77777777" w:rsidR="009C5F48" w:rsidRPr="009C5F48" w:rsidRDefault="009C5F48" w:rsidP="009C5F48">
      <w:pPr>
        <w:numPr>
          <w:ilvl w:val="0"/>
          <w:numId w:val="21"/>
        </w:numPr>
        <w:rPr>
          <w:lang w:val="en-IN"/>
        </w:rPr>
      </w:pPr>
      <w:r w:rsidRPr="009C5F48">
        <w:rPr>
          <w:lang w:val="en-IN"/>
        </w:rPr>
        <w:t>What can be prevented by conserving water?</w:t>
      </w:r>
    </w:p>
    <w:p w14:paraId="16ABBF82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Global warming</w:t>
      </w:r>
    </w:p>
    <w:p w14:paraId="55DE88DC" w14:textId="131C9EA8" w:rsidR="009C5F48" w:rsidRPr="009C5F48" w:rsidRDefault="009C5F48" w:rsidP="009C5F48">
      <w:pPr>
        <w:rPr>
          <w:b/>
          <w:bCs/>
          <w:lang w:val="en-IN"/>
        </w:rPr>
      </w:pPr>
      <w:r w:rsidRPr="009C5F48">
        <w:rPr>
          <w:lang w:val="en-IN"/>
        </w:rPr>
        <w:t xml:space="preserve">B. </w:t>
      </w:r>
      <w:r w:rsidRPr="009C5F48">
        <w:rPr>
          <w:b/>
          <w:bCs/>
          <w:lang w:val="en-IN"/>
        </w:rPr>
        <w:t xml:space="preserve">Droughts and Water Scarcity </w:t>
      </w:r>
    </w:p>
    <w:p w14:paraId="55354752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C. Forest growth</w:t>
      </w:r>
    </w:p>
    <w:p w14:paraId="77FE081A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Plastic pollution</w:t>
      </w:r>
    </w:p>
    <w:p w14:paraId="6789BC30" w14:textId="77777777" w:rsidR="009C5F48" w:rsidRPr="009C5F48" w:rsidRDefault="009C5F48" w:rsidP="009C5F48">
      <w:pPr>
        <w:numPr>
          <w:ilvl w:val="0"/>
          <w:numId w:val="21"/>
        </w:numPr>
        <w:rPr>
          <w:lang w:val="en-IN"/>
        </w:rPr>
      </w:pPr>
      <w:r w:rsidRPr="009C5F48">
        <w:rPr>
          <w:lang w:val="en-IN"/>
        </w:rPr>
        <w:t>What is one way proper waste disposal helps the surroundings?</w:t>
      </w:r>
    </w:p>
    <w:p w14:paraId="2A056943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A. Increases bad smell</w:t>
      </w:r>
    </w:p>
    <w:p w14:paraId="2CA3F16E" w14:textId="1C4C0EE0" w:rsidR="009C5F48" w:rsidRPr="009C5F48" w:rsidRDefault="009C5F48" w:rsidP="009C5F48">
      <w:pPr>
        <w:rPr>
          <w:b/>
          <w:bCs/>
          <w:lang w:val="en-IN"/>
        </w:rPr>
      </w:pPr>
      <w:r w:rsidRPr="009C5F48">
        <w:rPr>
          <w:b/>
          <w:bCs/>
          <w:lang w:val="en-IN"/>
        </w:rPr>
        <w:t xml:space="preserve">B. Prevents littering </w:t>
      </w:r>
    </w:p>
    <w:p w14:paraId="2871C461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C. Pollutes the water</w:t>
      </w:r>
    </w:p>
    <w:p w14:paraId="2F8798A7" w14:textId="77777777" w:rsidR="009C5F48" w:rsidRPr="009C5F48" w:rsidRDefault="009C5F48" w:rsidP="009C5F48">
      <w:pPr>
        <w:rPr>
          <w:lang w:val="en-IN"/>
        </w:rPr>
      </w:pPr>
      <w:r w:rsidRPr="009C5F48">
        <w:rPr>
          <w:lang w:val="en-IN"/>
        </w:rPr>
        <w:t>D. Uses up new resources</w:t>
      </w:r>
    </w:p>
    <w:p w14:paraId="7B9E5A0C" w14:textId="77777777" w:rsidR="009C5F48" w:rsidRPr="009C5F48" w:rsidRDefault="009C5F48" w:rsidP="009C5F48">
      <w:pPr>
        <w:numPr>
          <w:ilvl w:val="0"/>
          <w:numId w:val="22"/>
        </w:numPr>
        <w:rPr>
          <w:lang w:val="en-IN"/>
        </w:rPr>
      </w:pPr>
      <w:r w:rsidRPr="009C5F48">
        <w:rPr>
          <w:lang w:val="en-IN"/>
        </w:rPr>
        <w:t xml:space="preserve">Trees help to improve which type of health? A. Only physical health B. </w:t>
      </w:r>
      <w:r w:rsidRPr="009C5F48">
        <w:rPr>
          <w:b/>
          <w:bCs/>
          <w:lang w:val="en-IN"/>
        </w:rPr>
        <w:t>Mental health and stress</w:t>
      </w:r>
      <w:r w:rsidRPr="009C5F48">
        <w:rPr>
          <w:lang w:val="en-IN"/>
        </w:rPr>
        <w:t xml:space="preserve"> C. Economic health D. Factory health</w:t>
      </w:r>
    </w:p>
    <w:p w14:paraId="05994A68" w14:textId="77777777" w:rsidR="009C5F48" w:rsidRDefault="009C5F48" w:rsidP="009C5F48">
      <w:pPr>
        <w:numPr>
          <w:ilvl w:val="0"/>
          <w:numId w:val="22"/>
        </w:numPr>
        <w:rPr>
          <w:lang w:val="en-IN"/>
        </w:rPr>
      </w:pPr>
      <w:r w:rsidRPr="009C5F48">
        <w:rPr>
          <w:lang w:val="en-IN"/>
        </w:rPr>
        <w:lastRenderedPageBreak/>
        <w:t>What is an example of protecting natural habitats?</w:t>
      </w:r>
    </w:p>
    <w:p w14:paraId="64D1A8B0" w14:textId="191CEC13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A. Cutting down forests</w:t>
      </w:r>
    </w:p>
    <w:p w14:paraId="29B98DCE" w14:textId="4E81CE3C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B. Dumping waste</w:t>
      </w:r>
    </w:p>
    <w:p w14:paraId="129B1F9F" w14:textId="6418E296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</w:t>
      </w:r>
      <w:r w:rsidRPr="009C5F48">
        <w:rPr>
          <w:b/>
          <w:bCs/>
          <w:lang w:val="en-IN"/>
        </w:rPr>
        <w:t>Creating wildlife sanctuaries</w:t>
      </w:r>
    </w:p>
    <w:p w14:paraId="04F18B4E" w14:textId="33670798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D. Overhunting</w:t>
      </w:r>
    </w:p>
    <w:p w14:paraId="49A93557" w14:textId="77777777" w:rsidR="009C5F48" w:rsidRDefault="009C5F48" w:rsidP="009C5F48">
      <w:pPr>
        <w:numPr>
          <w:ilvl w:val="0"/>
          <w:numId w:val="22"/>
        </w:numPr>
        <w:rPr>
          <w:lang w:val="en-IN"/>
        </w:rPr>
      </w:pPr>
      <w:r w:rsidRPr="009C5F48">
        <w:rPr>
          <w:lang w:val="en-IN"/>
        </w:rPr>
        <w:t xml:space="preserve">What is a common example of water wastage that should be fixed? </w:t>
      </w:r>
    </w:p>
    <w:p w14:paraId="6C6A2914" w14:textId="444C997D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A. Using a water bottle</w:t>
      </w:r>
    </w:p>
    <w:p w14:paraId="662E23ED" w14:textId="77777777" w:rsidR="009C5F48" w:rsidRDefault="009C5F48" w:rsidP="009C5F48">
      <w:pPr>
        <w:ind w:left="720"/>
        <w:rPr>
          <w:b/>
          <w:bCs/>
          <w:lang w:val="en-IN"/>
        </w:rPr>
      </w:pPr>
      <w:r w:rsidRPr="009C5F48">
        <w:rPr>
          <w:lang w:val="en-IN"/>
        </w:rPr>
        <w:t xml:space="preserve"> B. </w:t>
      </w:r>
      <w:r w:rsidRPr="009C5F48">
        <w:rPr>
          <w:b/>
          <w:bCs/>
          <w:lang w:val="en-IN"/>
        </w:rPr>
        <w:t>Repairing dripping taps and pipelines</w:t>
      </w:r>
    </w:p>
    <w:p w14:paraId="127597C8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Rainwater collection </w:t>
      </w:r>
    </w:p>
    <w:p w14:paraId="4179D613" w14:textId="13252127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D. Recycling</w:t>
      </w:r>
    </w:p>
    <w:p w14:paraId="164D30F2" w14:textId="77777777" w:rsidR="009C5F48" w:rsidRDefault="009C5F48" w:rsidP="009C5F48">
      <w:pPr>
        <w:numPr>
          <w:ilvl w:val="0"/>
          <w:numId w:val="22"/>
        </w:numPr>
        <w:rPr>
          <w:lang w:val="en-IN"/>
        </w:rPr>
      </w:pPr>
      <w:r w:rsidRPr="009C5F48">
        <w:rPr>
          <w:b/>
          <w:bCs/>
          <w:lang w:val="en-IN"/>
        </w:rPr>
        <w:t>Sustainable living</w:t>
      </w:r>
      <w:r w:rsidRPr="009C5F48">
        <w:rPr>
          <w:lang w:val="en-IN"/>
        </w:rPr>
        <w:t xml:space="preserve"> means meeting our needs today without damaging the environment or resources needed by whom? </w:t>
      </w:r>
    </w:p>
    <w:p w14:paraId="0AE42A4D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A. </w:t>
      </w:r>
      <w:proofErr w:type="spellStart"/>
      <w:r w:rsidRPr="009C5F48">
        <w:rPr>
          <w:lang w:val="en-IN"/>
        </w:rPr>
        <w:t>Businesse</w:t>
      </w:r>
      <w:proofErr w:type="spellEnd"/>
    </w:p>
    <w:p w14:paraId="0DB7CC51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B. Factories</w:t>
      </w:r>
    </w:p>
    <w:p w14:paraId="648B34A4" w14:textId="4B6F73BC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</w:t>
      </w:r>
      <w:r w:rsidRPr="009C5F48">
        <w:rPr>
          <w:b/>
          <w:bCs/>
          <w:lang w:val="en-IN"/>
        </w:rPr>
        <w:t>Future generations</w:t>
      </w:r>
      <w:r w:rsidRPr="009C5F48">
        <w:rPr>
          <w:lang w:val="en-IN"/>
        </w:rPr>
        <w:t xml:space="preserve"> </w:t>
      </w:r>
    </w:p>
    <w:p w14:paraId="7A166D37" w14:textId="6E378F8E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D. Current businesses</w:t>
      </w:r>
    </w:p>
    <w:p w14:paraId="4CADE78E" w14:textId="77777777" w:rsidR="009C5F48" w:rsidRDefault="009C5F48" w:rsidP="009C5F48">
      <w:pPr>
        <w:numPr>
          <w:ilvl w:val="0"/>
          <w:numId w:val="22"/>
        </w:numPr>
        <w:rPr>
          <w:lang w:val="en-IN"/>
        </w:rPr>
      </w:pPr>
      <w:r w:rsidRPr="009C5F48">
        <w:rPr>
          <w:lang w:val="en-IN"/>
        </w:rPr>
        <w:t xml:space="preserve">Which type of waste takes hundreds of years to decompose? </w:t>
      </w:r>
    </w:p>
    <w:p w14:paraId="7BE29C36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A. Biodegradable waste</w:t>
      </w:r>
    </w:p>
    <w:p w14:paraId="06BD3F0B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B. Food scraps </w:t>
      </w:r>
    </w:p>
    <w:p w14:paraId="142BD98E" w14:textId="77777777" w:rsidR="009C5F48" w:rsidRDefault="009C5F48" w:rsidP="009C5F48">
      <w:pPr>
        <w:ind w:left="720"/>
        <w:rPr>
          <w:b/>
          <w:bCs/>
          <w:lang w:val="en-IN"/>
        </w:rPr>
      </w:pPr>
      <w:r w:rsidRPr="009C5F48">
        <w:rPr>
          <w:lang w:val="en-IN"/>
        </w:rPr>
        <w:t xml:space="preserve">C. </w:t>
      </w:r>
      <w:r w:rsidRPr="009C5F48">
        <w:rPr>
          <w:b/>
          <w:bCs/>
          <w:lang w:val="en-IN"/>
        </w:rPr>
        <w:t>Non-biodegradable plastic</w:t>
      </w:r>
    </w:p>
    <w:p w14:paraId="4968E0C6" w14:textId="25283FFF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D. Paper</w:t>
      </w:r>
    </w:p>
    <w:p w14:paraId="5783E744" w14:textId="77777777" w:rsidR="009C5F48" w:rsidRPr="009C5F48" w:rsidRDefault="00000000" w:rsidP="009C5F48">
      <w:pPr>
        <w:rPr>
          <w:lang w:val="en-IN"/>
        </w:rPr>
      </w:pPr>
      <w:r>
        <w:rPr>
          <w:lang w:val="en-IN"/>
        </w:rPr>
        <w:pict w14:anchorId="0B19E622">
          <v:rect id="_x0000_i1025" style="width:0;height:1.5pt" o:hralign="center" o:hrstd="t" o:hr="t" fillcolor="#a0a0a0" stroked="f"/>
        </w:pict>
      </w:r>
    </w:p>
    <w:p w14:paraId="7A4C05A6" w14:textId="4F6838D6" w:rsidR="009C5F48" w:rsidRPr="009C5F48" w:rsidRDefault="009C5F48" w:rsidP="009C5F48">
      <w:pPr>
        <w:rPr>
          <w:b/>
          <w:bCs/>
          <w:lang w:val="en-IN"/>
        </w:rPr>
      </w:pPr>
      <w:r w:rsidRPr="009C5F48">
        <w:rPr>
          <w:b/>
          <w:bCs/>
          <w:lang w:val="en-IN"/>
        </w:rPr>
        <w:t xml:space="preserve">Group 5 </w:t>
      </w:r>
    </w:p>
    <w:p w14:paraId="1DF2AB7F" w14:textId="77777777" w:rsidR="009C5F48" w:rsidRDefault="009C5F48" w:rsidP="009C5F48">
      <w:pPr>
        <w:numPr>
          <w:ilvl w:val="0"/>
          <w:numId w:val="23"/>
        </w:numPr>
        <w:rPr>
          <w:lang w:val="en-IN"/>
        </w:rPr>
      </w:pPr>
      <w:r w:rsidRPr="009C5F48">
        <w:rPr>
          <w:lang w:val="en-IN"/>
        </w:rPr>
        <w:t xml:space="preserve">Trees provide </w:t>
      </w:r>
      <w:r w:rsidRPr="009C5F48">
        <w:rPr>
          <w:b/>
          <w:bCs/>
          <w:lang w:val="en-IN"/>
        </w:rPr>
        <w:t>food, shelter, and nesting areas</w:t>
      </w:r>
      <w:r w:rsidRPr="009C5F48">
        <w:rPr>
          <w:lang w:val="en-IN"/>
        </w:rPr>
        <w:t xml:space="preserve"> for what?</w:t>
      </w:r>
    </w:p>
    <w:p w14:paraId="6E0BF57F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A. Non-biodegradable waste</w:t>
      </w:r>
    </w:p>
    <w:p w14:paraId="39939589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B. Wildfire</w:t>
      </w:r>
    </w:p>
    <w:p w14:paraId="3E019E10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Soil erosion </w:t>
      </w:r>
    </w:p>
    <w:p w14:paraId="5181AB5D" w14:textId="6DDC7857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lastRenderedPageBreak/>
        <w:t xml:space="preserve">D. </w:t>
      </w:r>
      <w:r w:rsidRPr="009C5F48">
        <w:rPr>
          <w:b/>
          <w:bCs/>
          <w:lang w:val="en-IN"/>
        </w:rPr>
        <w:t>Birds, insects, and animals</w:t>
      </w:r>
      <w:r w:rsidRPr="009C5F48">
        <w:rPr>
          <w:lang w:val="en-IN"/>
        </w:rPr>
        <w:t xml:space="preserve"> </w:t>
      </w:r>
    </w:p>
    <w:p w14:paraId="74459CBC" w14:textId="77777777" w:rsidR="009C5F48" w:rsidRDefault="009C5F48" w:rsidP="009C5F48">
      <w:pPr>
        <w:numPr>
          <w:ilvl w:val="0"/>
          <w:numId w:val="23"/>
        </w:numPr>
        <w:rPr>
          <w:lang w:val="en-IN"/>
        </w:rPr>
      </w:pPr>
      <w:r w:rsidRPr="009C5F48">
        <w:rPr>
          <w:lang w:val="en-IN"/>
        </w:rPr>
        <w:t xml:space="preserve">Using </w:t>
      </w:r>
      <w:r w:rsidRPr="009C5F48">
        <w:rPr>
          <w:b/>
          <w:bCs/>
          <w:lang w:val="en-IN"/>
        </w:rPr>
        <w:t>renewable energy</w:t>
      </w:r>
      <w:r w:rsidRPr="009C5F48">
        <w:rPr>
          <w:lang w:val="en-IN"/>
        </w:rPr>
        <w:t xml:space="preserve"> like solar power helps fight climate change by lowering what? A. Water usage</w:t>
      </w:r>
    </w:p>
    <w:p w14:paraId="2905F186" w14:textId="77777777" w:rsidR="009C5F48" w:rsidRDefault="009C5F48" w:rsidP="009C5F48">
      <w:pPr>
        <w:ind w:left="720"/>
        <w:rPr>
          <w:b/>
          <w:bCs/>
          <w:lang w:val="en-IN"/>
        </w:rPr>
      </w:pPr>
      <w:r w:rsidRPr="009C5F48">
        <w:rPr>
          <w:lang w:val="en-IN"/>
        </w:rPr>
        <w:t xml:space="preserve"> B. </w:t>
      </w:r>
      <w:r w:rsidRPr="009C5F48">
        <w:rPr>
          <w:b/>
          <w:bCs/>
          <w:lang w:val="en-IN"/>
        </w:rPr>
        <w:t>Carbon emissions</w:t>
      </w:r>
    </w:p>
    <w:p w14:paraId="3E9E2A89" w14:textId="7777777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Electricity bills </w:t>
      </w:r>
    </w:p>
    <w:p w14:paraId="7697E493" w14:textId="640F6B8F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D. The amount of sunlight</w:t>
      </w:r>
    </w:p>
    <w:p w14:paraId="5AB7500F" w14:textId="77777777" w:rsidR="009C5F48" w:rsidRDefault="009C5F48" w:rsidP="009C5F48">
      <w:pPr>
        <w:numPr>
          <w:ilvl w:val="0"/>
          <w:numId w:val="23"/>
        </w:numPr>
        <w:rPr>
          <w:lang w:val="en-IN"/>
        </w:rPr>
      </w:pPr>
      <w:r w:rsidRPr="009C5F48">
        <w:rPr>
          <w:lang w:val="en-IN"/>
        </w:rPr>
        <w:t>When plastic enters water bodies, what can it clog?</w:t>
      </w:r>
    </w:p>
    <w:p w14:paraId="58EA53C5" w14:textId="77777777" w:rsidR="00511DA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A. Trees </w:t>
      </w:r>
    </w:p>
    <w:p w14:paraId="71C879B1" w14:textId="749D7DA7" w:rsid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>B. Lights</w:t>
      </w:r>
    </w:p>
    <w:p w14:paraId="2F1AD203" w14:textId="45874756" w:rsidR="009C5F48" w:rsidRPr="009C5F48" w:rsidRDefault="009C5F48" w:rsidP="009C5F48">
      <w:pPr>
        <w:ind w:left="720"/>
        <w:rPr>
          <w:lang w:val="en-IN"/>
        </w:rPr>
      </w:pPr>
      <w:r w:rsidRPr="009C5F48">
        <w:rPr>
          <w:lang w:val="en-IN"/>
        </w:rPr>
        <w:t xml:space="preserve"> C. </w:t>
      </w:r>
      <w:r w:rsidRPr="009C5F48">
        <w:rPr>
          <w:b/>
          <w:bCs/>
          <w:lang w:val="en-IN"/>
        </w:rPr>
        <w:t>Drains, rivers, and oceans</w:t>
      </w:r>
    </w:p>
    <w:p w14:paraId="3C28DAC8" w14:textId="54D29E96" w:rsidR="009C5F48" w:rsidRPr="009C5F48" w:rsidRDefault="009C5F48" w:rsidP="00511DA8">
      <w:pPr>
        <w:ind w:left="720"/>
        <w:rPr>
          <w:lang w:val="en-IN"/>
        </w:rPr>
      </w:pPr>
      <w:r w:rsidRPr="009C5F48">
        <w:rPr>
          <w:lang w:val="en-IN"/>
        </w:rPr>
        <w:t xml:space="preserve"> D. Air filters</w:t>
      </w:r>
    </w:p>
    <w:p w14:paraId="5D12AB1A" w14:textId="77777777" w:rsidR="00511DA8" w:rsidRDefault="009C5F48" w:rsidP="009C5F48">
      <w:pPr>
        <w:numPr>
          <w:ilvl w:val="0"/>
          <w:numId w:val="23"/>
        </w:numPr>
        <w:rPr>
          <w:lang w:val="en-IN"/>
        </w:rPr>
      </w:pPr>
      <w:r w:rsidRPr="009C5F48">
        <w:rPr>
          <w:lang w:val="en-IN"/>
        </w:rPr>
        <w:t xml:space="preserve">How do bees do that helps maintain ecosystem balance? </w:t>
      </w:r>
    </w:p>
    <w:p w14:paraId="5D576939" w14:textId="77777777" w:rsidR="00511DA8" w:rsidRDefault="009C5F48" w:rsidP="00511DA8">
      <w:pPr>
        <w:ind w:left="720"/>
        <w:rPr>
          <w:lang w:val="en-IN"/>
        </w:rPr>
      </w:pPr>
      <w:r w:rsidRPr="009C5F48">
        <w:rPr>
          <w:lang w:val="en-IN"/>
        </w:rPr>
        <w:t>A. Control floods</w:t>
      </w:r>
    </w:p>
    <w:p w14:paraId="03B9E8F8" w14:textId="303ADDB0" w:rsidR="00511DA8" w:rsidRDefault="009C5F48" w:rsidP="00511DA8">
      <w:pPr>
        <w:ind w:left="720"/>
        <w:rPr>
          <w:lang w:val="en-IN"/>
        </w:rPr>
      </w:pPr>
      <w:r w:rsidRPr="009C5F48">
        <w:rPr>
          <w:lang w:val="en-IN"/>
        </w:rPr>
        <w:t xml:space="preserve"> B. </w:t>
      </w:r>
      <w:r w:rsidRPr="009C5F48">
        <w:rPr>
          <w:b/>
          <w:bCs/>
          <w:lang w:val="en-IN"/>
        </w:rPr>
        <w:t>Pollinate flowers</w:t>
      </w:r>
      <w:r w:rsidRPr="009C5F48">
        <w:rPr>
          <w:lang w:val="en-IN"/>
        </w:rPr>
        <w:t xml:space="preserve"> </w:t>
      </w:r>
    </w:p>
    <w:p w14:paraId="2880E163" w14:textId="77777777" w:rsidR="00511DA8" w:rsidRDefault="009C5F48" w:rsidP="00511DA8">
      <w:pPr>
        <w:ind w:left="720"/>
        <w:rPr>
          <w:lang w:val="en-IN"/>
        </w:rPr>
      </w:pPr>
      <w:r w:rsidRPr="009C5F48">
        <w:rPr>
          <w:lang w:val="en-IN"/>
        </w:rPr>
        <w:t>C. Produce medicine</w:t>
      </w:r>
    </w:p>
    <w:p w14:paraId="065DFC68" w14:textId="0E2B26EC" w:rsidR="009C5F48" w:rsidRPr="009C5F48" w:rsidRDefault="009C5F48" w:rsidP="00511DA8">
      <w:pPr>
        <w:ind w:left="720"/>
        <w:rPr>
          <w:lang w:val="en-IN"/>
        </w:rPr>
      </w:pPr>
      <w:r w:rsidRPr="009C5F48">
        <w:rPr>
          <w:lang w:val="en-IN"/>
        </w:rPr>
        <w:t xml:space="preserve"> D. Absorb carbon dioxide</w:t>
      </w:r>
    </w:p>
    <w:p w14:paraId="4CC51967" w14:textId="77777777" w:rsidR="00511DA8" w:rsidRDefault="009C5F48" w:rsidP="009C5F48">
      <w:pPr>
        <w:numPr>
          <w:ilvl w:val="0"/>
          <w:numId w:val="23"/>
        </w:numPr>
        <w:rPr>
          <w:lang w:val="en-IN"/>
        </w:rPr>
      </w:pPr>
      <w:r w:rsidRPr="009C5F48">
        <w:rPr>
          <w:lang w:val="en-IN"/>
        </w:rPr>
        <w:t>How can we help stop climate change?</w:t>
      </w:r>
    </w:p>
    <w:p w14:paraId="1A854356" w14:textId="77777777" w:rsidR="00511DA8" w:rsidRDefault="009C5F48" w:rsidP="00511DA8">
      <w:pPr>
        <w:ind w:left="720"/>
        <w:rPr>
          <w:lang w:val="en-IN"/>
        </w:rPr>
      </w:pPr>
      <w:r w:rsidRPr="009C5F48">
        <w:rPr>
          <w:lang w:val="en-IN"/>
        </w:rPr>
        <w:t xml:space="preserve"> A. Use more electricity</w:t>
      </w:r>
    </w:p>
    <w:p w14:paraId="765F8902" w14:textId="77777777" w:rsidR="00511DA8" w:rsidRDefault="009C5F48" w:rsidP="00511DA8">
      <w:pPr>
        <w:ind w:left="720"/>
        <w:rPr>
          <w:b/>
          <w:bCs/>
          <w:lang w:val="en-IN"/>
        </w:rPr>
      </w:pPr>
      <w:r w:rsidRPr="009C5F48">
        <w:rPr>
          <w:lang w:val="en-IN"/>
        </w:rPr>
        <w:t xml:space="preserve"> B. </w:t>
      </w:r>
      <w:r w:rsidRPr="009C5F48">
        <w:rPr>
          <w:b/>
          <w:bCs/>
          <w:lang w:val="en-IN"/>
        </w:rPr>
        <w:t>Use renewable energy like solar and wind</w:t>
      </w:r>
    </w:p>
    <w:p w14:paraId="14DCD298" w14:textId="77777777" w:rsidR="00511DA8" w:rsidRDefault="009C5F48" w:rsidP="00511DA8">
      <w:pPr>
        <w:ind w:left="720"/>
        <w:rPr>
          <w:lang w:val="en-IN"/>
        </w:rPr>
      </w:pPr>
      <w:r w:rsidRPr="009C5F48">
        <w:rPr>
          <w:lang w:val="en-IN"/>
        </w:rPr>
        <w:t xml:space="preserve"> C. Cut down more trees</w:t>
      </w:r>
    </w:p>
    <w:p w14:paraId="5EA8DBC6" w14:textId="4A17F9F4" w:rsidR="009C5F48" w:rsidRPr="009C5F48" w:rsidRDefault="009C5F48" w:rsidP="00511DA8">
      <w:pPr>
        <w:ind w:left="720"/>
        <w:rPr>
          <w:lang w:val="en-IN"/>
        </w:rPr>
      </w:pPr>
      <w:r w:rsidRPr="009C5F48">
        <w:rPr>
          <w:lang w:val="en-IN"/>
        </w:rPr>
        <w:t xml:space="preserve"> D. Use more plastic</w:t>
      </w:r>
    </w:p>
    <w:p w14:paraId="0FC4BBDE" w14:textId="77777777" w:rsidR="009C5F48" w:rsidRPr="009C5F48" w:rsidRDefault="009C5F48" w:rsidP="009C5F48"/>
    <w:sectPr w:rsidR="009C5F48" w:rsidRPr="009C5F48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FADB3" w14:textId="77777777" w:rsidR="00301F46" w:rsidRDefault="00301F46">
      <w:pPr>
        <w:spacing w:line="240" w:lineRule="auto"/>
      </w:pPr>
      <w:r>
        <w:separator/>
      </w:r>
    </w:p>
  </w:endnote>
  <w:endnote w:type="continuationSeparator" w:id="0">
    <w:p w14:paraId="40648773" w14:textId="77777777" w:rsidR="00301F46" w:rsidRDefault="00301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6BB64" w14:textId="77777777" w:rsidR="00301F46" w:rsidRDefault="00301F46">
      <w:pPr>
        <w:spacing w:line="240" w:lineRule="auto"/>
      </w:pPr>
      <w:r>
        <w:separator/>
      </w:r>
    </w:p>
  </w:footnote>
  <w:footnote w:type="continuationSeparator" w:id="0">
    <w:p w14:paraId="5CC620DB" w14:textId="77777777" w:rsidR="00301F46" w:rsidRDefault="00301F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1032D"/>
    <w:multiLevelType w:val="multilevel"/>
    <w:tmpl w:val="1E62E5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3338BB"/>
    <w:multiLevelType w:val="multilevel"/>
    <w:tmpl w:val="348649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07001"/>
    <w:multiLevelType w:val="multilevel"/>
    <w:tmpl w:val="5ADAF9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5377C"/>
    <w:multiLevelType w:val="multilevel"/>
    <w:tmpl w:val="C2F0E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24401"/>
    <w:multiLevelType w:val="multilevel"/>
    <w:tmpl w:val="3C3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1824905">
    <w:abstractNumId w:val="15"/>
  </w:num>
  <w:num w:numId="2" w16cid:durableId="1288318742">
    <w:abstractNumId w:val="15"/>
    <w:lvlOverride w:ilvl="0">
      <w:startOverride w:val="1"/>
    </w:lvlOverride>
  </w:num>
  <w:num w:numId="3" w16cid:durableId="419059536">
    <w:abstractNumId w:val="15"/>
  </w:num>
  <w:num w:numId="4" w16cid:durableId="776145151">
    <w:abstractNumId w:val="15"/>
    <w:lvlOverride w:ilvl="0">
      <w:startOverride w:val="1"/>
    </w:lvlOverride>
  </w:num>
  <w:num w:numId="5" w16cid:durableId="532957783">
    <w:abstractNumId w:val="8"/>
  </w:num>
  <w:num w:numId="6" w16cid:durableId="1950775761">
    <w:abstractNumId w:val="15"/>
    <w:lvlOverride w:ilvl="0">
      <w:startOverride w:val="1"/>
    </w:lvlOverride>
  </w:num>
  <w:num w:numId="7" w16cid:durableId="78466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5160272">
    <w:abstractNumId w:val="9"/>
  </w:num>
  <w:num w:numId="9" w16cid:durableId="18520600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42986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9909">
    <w:abstractNumId w:val="7"/>
  </w:num>
  <w:num w:numId="12" w16cid:durableId="387385292">
    <w:abstractNumId w:val="6"/>
  </w:num>
  <w:num w:numId="13" w16cid:durableId="1572160973">
    <w:abstractNumId w:val="5"/>
  </w:num>
  <w:num w:numId="14" w16cid:durableId="2145271898">
    <w:abstractNumId w:val="4"/>
  </w:num>
  <w:num w:numId="15" w16cid:durableId="6097725">
    <w:abstractNumId w:val="3"/>
  </w:num>
  <w:num w:numId="16" w16cid:durableId="236281002">
    <w:abstractNumId w:val="2"/>
  </w:num>
  <w:num w:numId="17" w16cid:durableId="1150051030">
    <w:abstractNumId w:val="1"/>
  </w:num>
  <w:num w:numId="18" w16cid:durableId="378745154">
    <w:abstractNumId w:val="0"/>
  </w:num>
  <w:num w:numId="19" w16cid:durableId="530996652">
    <w:abstractNumId w:val="14"/>
  </w:num>
  <w:num w:numId="20" w16cid:durableId="1160000338">
    <w:abstractNumId w:val="10"/>
  </w:num>
  <w:num w:numId="21" w16cid:durableId="1034311636">
    <w:abstractNumId w:val="13"/>
  </w:num>
  <w:num w:numId="22" w16cid:durableId="253441252">
    <w:abstractNumId w:val="11"/>
  </w:num>
  <w:num w:numId="23" w16cid:durableId="2478090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48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B7E04"/>
    <w:rsid w:val="002C5D75"/>
    <w:rsid w:val="00301789"/>
    <w:rsid w:val="00301F46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11DA8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77C44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C5F48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2597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9075F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67BF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T480\AppData\Local\Microsoft\Office\16.0\DTS\en-IN%7bEB836AE9-FEC9-4BE0-B9E3-49C464D8831D%7d\%7b104FA94D-EF51-47B2-BC5C-B76831410BD5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{104FA94D-EF51-47B2-BC5C-B76831410BD5}tf10002117_win32</Template>
  <TotalTime>0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2025-10-16T12:40:00Z</dcterms:created>
  <dcterms:modified xsi:type="dcterms:W3CDTF">2025-10-16T12:58:00Z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